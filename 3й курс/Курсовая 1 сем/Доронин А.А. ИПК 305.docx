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DA10E" w14:textId="0CD39F8A" w:rsidR="00990EAC" w:rsidRDefault="00BF69CF" w:rsidP="00BF69CF">
      <w:pPr>
        <w:ind w:firstLine="0"/>
        <w:jc w:val="center"/>
        <w:rPr>
          <w:b/>
          <w:noProof/>
        </w:rPr>
      </w:pPr>
      <w:r w:rsidRPr="00BF69CF">
        <w:rPr>
          <w:b/>
          <w:noProof/>
        </w:rPr>
        <w:t>ПРИЛОЖЕНИЕ А</w:t>
      </w:r>
    </w:p>
    <w:p w14:paraId="2D9C2DFA" w14:textId="6A909946" w:rsidR="00BF69CF" w:rsidRPr="00BF69CF" w:rsidRDefault="00BF69CF" w:rsidP="00BF69CF">
      <w:pPr>
        <w:ind w:firstLine="0"/>
        <w:jc w:val="center"/>
        <w:rPr>
          <w:b/>
          <w:noProof/>
        </w:rPr>
      </w:pPr>
      <w:r>
        <w:rPr>
          <w:b/>
          <w:noProof/>
        </w:rPr>
        <w:t>ТЕХНИЧЕСКОЕ ЗАДАНИЕ</w:t>
      </w:r>
    </w:p>
    <w:p w14:paraId="7B7E161A" w14:textId="77777777" w:rsidR="00BF69CF" w:rsidRDefault="00BF69CF" w:rsidP="00BF69CF">
      <w:pPr>
        <w:ind w:firstLine="0"/>
      </w:pPr>
      <w:r>
        <w:br w:type="page"/>
      </w: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438F3E8D">
        <w:tc>
          <w:tcPr>
            <w:tcW w:w="4821" w:type="dxa"/>
          </w:tcPr>
          <w:p w14:paraId="78A88FFE" w14:textId="4AA6C91C" w:rsidR="00990EAC" w:rsidRPr="00646136" w:rsidRDefault="00990EAC" w:rsidP="00A6518F">
            <w:pPr>
              <w:ind w:firstLine="0"/>
            </w:pP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438F3E8D">
        <w:trPr>
          <w:trHeight w:val="2047"/>
        </w:trPr>
        <w:tc>
          <w:tcPr>
            <w:tcW w:w="4821" w:type="dxa"/>
            <w:hideMark/>
          </w:tcPr>
          <w:p w14:paraId="7168C491" w14:textId="0DD4DF0D" w:rsidR="00990EAC" w:rsidRPr="00F62A47" w:rsidRDefault="00990EAC" w:rsidP="00A6518F">
            <w:pPr>
              <w:ind w:firstLine="0"/>
            </w:pP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6610491C" w:rsidR="00990EAC" w:rsidRPr="00646136" w:rsidRDefault="00DC5FE1" w:rsidP="00A6518F">
            <w:pPr>
              <w:ind w:firstLine="0"/>
            </w:pPr>
            <w:r>
              <w:t>Руководитель</w:t>
            </w:r>
            <w:r w:rsidR="00F62A47">
              <w:t xml:space="preserve"> ОП</w:t>
            </w:r>
          </w:p>
          <w:p w14:paraId="091DDD7E" w14:textId="02861CDA" w:rsidR="00990EAC" w:rsidRPr="00646136" w:rsidRDefault="00990EAC" w:rsidP="00A6518F">
            <w:pPr>
              <w:ind w:firstLine="0"/>
            </w:pPr>
            <w:r>
              <w:t>________________</w:t>
            </w:r>
            <w:r w:rsidR="00FD0C4A">
              <w:t xml:space="preserve"> </w:t>
            </w:r>
            <w:r w:rsidR="06F8C74C">
              <w:t>Чистяков</w:t>
            </w:r>
            <w:r w:rsidR="00FD0C4A">
              <w:t xml:space="preserve"> </w:t>
            </w:r>
            <w:r w:rsidR="00A00224">
              <w:t>Г</w:t>
            </w:r>
            <w:r w:rsidR="00FD0C4A">
              <w:t>.</w:t>
            </w:r>
            <w:r w:rsidR="364FD0C1">
              <w:t>А.</w:t>
            </w:r>
          </w:p>
          <w:p w14:paraId="3DBEE99F" w14:textId="4059611F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</w:tr>
    </w:tbl>
    <w:p w14:paraId="6D8F6D6B" w14:textId="01758C08" w:rsidR="00990EAC" w:rsidRDefault="00990EAC" w:rsidP="00990EAC"/>
    <w:p w14:paraId="1589C4A2" w14:textId="2C8F89E0" w:rsidR="00A00224" w:rsidRDefault="00A00224" w:rsidP="00990EAC"/>
    <w:p w14:paraId="4B8E844F" w14:textId="77777777" w:rsidR="00BF69CF" w:rsidRPr="00646136" w:rsidRDefault="00BF69CF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71AD46EA" w:rsidR="00990EAC" w:rsidRPr="00646136" w:rsidRDefault="00363246" w:rsidP="0013162A">
      <w:pPr>
        <w:ind w:firstLine="0"/>
        <w:jc w:val="center"/>
      </w:pPr>
      <w:r>
        <w:t>Информационной системы для магазина пельменей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10DAE54" w:rsidR="00DB67CB" w:rsidRPr="00646136" w:rsidRDefault="00F62A47" w:rsidP="0013162A">
            <w:pPr>
              <w:ind w:firstLine="0"/>
            </w:pPr>
            <w:r>
              <w:t>Студент к</w:t>
            </w:r>
            <w:r w:rsidR="002502BF">
              <w:t>олледж</w:t>
            </w:r>
            <w:r>
              <w:t>а</w:t>
            </w:r>
            <w:r w:rsidR="002502BF">
              <w:t xml:space="preserve"> </w:t>
            </w:r>
            <w:proofErr w:type="spellStart"/>
            <w:r w:rsidR="002502BF">
              <w:t>ВятГУ</w:t>
            </w:r>
            <w:proofErr w:type="spellEnd"/>
          </w:p>
          <w:p w14:paraId="1BE65011" w14:textId="6EE096F8" w:rsidR="00DB67CB" w:rsidRPr="00646136" w:rsidRDefault="00363246" w:rsidP="0013162A">
            <w:pPr>
              <w:ind w:firstLine="0"/>
            </w:pPr>
            <w:r>
              <w:t>Доронин Артём Алексеевич</w:t>
            </w:r>
            <w:r w:rsidR="00FD0C4A">
              <w:t>.</w:t>
            </w:r>
          </w:p>
          <w:p w14:paraId="391E9847" w14:textId="39FD68BF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3A3ED93" w:rsidR="00DB67CB" w:rsidRPr="00646136" w:rsidRDefault="002502BF" w:rsidP="0013162A">
            <w:pPr>
              <w:ind w:firstLine="0"/>
            </w:pPr>
            <w:r>
              <w:t xml:space="preserve">Преподаватель </w:t>
            </w:r>
            <w:r w:rsidR="00A00224">
              <w:t>МДК.05.01</w:t>
            </w:r>
          </w:p>
          <w:p w14:paraId="2CA16E67" w14:textId="0EA9ED7F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Фамилия И.О.</w:t>
            </w:r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A00224" w14:paraId="74DEDF48" w14:textId="77777777" w:rsidTr="00A00224">
        <w:trPr>
          <w:trHeight w:val="1712"/>
        </w:trPr>
        <w:tc>
          <w:tcPr>
            <w:tcW w:w="4821" w:type="dxa"/>
          </w:tcPr>
          <w:p w14:paraId="18E7F5BA" w14:textId="77777777" w:rsidR="00A00224" w:rsidRPr="00D31A36" w:rsidRDefault="00A00224" w:rsidP="00A00224">
            <w:pPr>
              <w:ind w:firstLine="0"/>
            </w:pPr>
          </w:p>
        </w:tc>
        <w:tc>
          <w:tcPr>
            <w:tcW w:w="1134" w:type="dxa"/>
          </w:tcPr>
          <w:p w14:paraId="15CA9CF7" w14:textId="77777777" w:rsidR="00A00224" w:rsidRPr="00646136" w:rsidRDefault="00A00224" w:rsidP="00A00224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5804DC19" w14:textId="242E9D6E" w:rsidR="00A00224" w:rsidRPr="00646136" w:rsidRDefault="00A00224" w:rsidP="00A00224">
            <w:pPr>
              <w:ind w:firstLine="0"/>
            </w:pPr>
            <w:r>
              <w:t>Преподаватель по проектированию БД</w:t>
            </w:r>
          </w:p>
          <w:p w14:paraId="4D7C91A9" w14:textId="77777777" w:rsidR="00A00224" w:rsidRPr="00646136" w:rsidRDefault="00A00224" w:rsidP="00A00224">
            <w:pPr>
              <w:ind w:firstLine="0"/>
            </w:pPr>
            <w:r w:rsidRPr="00646136">
              <w:t>________________</w:t>
            </w:r>
            <w:r>
              <w:t>Фамилия И.О.</w:t>
            </w:r>
          </w:p>
          <w:p w14:paraId="18F472A5" w14:textId="3EECCD6C" w:rsidR="00A00224" w:rsidRPr="00646136" w:rsidRDefault="00A00224" w:rsidP="00A00224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A00224" w14:paraId="1F060E05" w14:textId="77777777" w:rsidTr="003E22A5">
        <w:trPr>
          <w:trHeight w:val="419"/>
        </w:trPr>
        <w:tc>
          <w:tcPr>
            <w:tcW w:w="4821" w:type="dxa"/>
          </w:tcPr>
          <w:p w14:paraId="040CF9B1" w14:textId="77777777" w:rsidR="00A00224" w:rsidRPr="00D31A36" w:rsidRDefault="00A00224" w:rsidP="00A00224">
            <w:pPr>
              <w:ind w:firstLine="0"/>
            </w:pPr>
          </w:p>
        </w:tc>
        <w:tc>
          <w:tcPr>
            <w:tcW w:w="1134" w:type="dxa"/>
          </w:tcPr>
          <w:p w14:paraId="00D3B872" w14:textId="77777777" w:rsidR="00A00224" w:rsidRPr="00646136" w:rsidRDefault="00A00224" w:rsidP="00A00224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5557A948" w14:textId="43623D6C" w:rsidR="00A00224" w:rsidRPr="00646136" w:rsidRDefault="00A00224" w:rsidP="00A00224">
            <w:pPr>
              <w:ind w:firstLine="0"/>
            </w:pPr>
            <w:r w:rsidRPr="00646136">
              <w:t>СОГЛАСОВАНО</w:t>
            </w:r>
          </w:p>
        </w:tc>
      </w:tr>
      <w:tr w:rsidR="00A00224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A00224" w:rsidRPr="00D31A36" w:rsidRDefault="00A00224" w:rsidP="00A00224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A00224" w:rsidRPr="00646136" w:rsidRDefault="00A00224" w:rsidP="00A00224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14630C5" w14:textId="7AE91DE6" w:rsidR="00A00224" w:rsidRPr="00646136" w:rsidRDefault="00A00224" w:rsidP="00A00224">
            <w:pPr>
              <w:ind w:firstLine="0"/>
            </w:pPr>
            <w:r>
              <w:t>Преподаватель МДК.06.02</w:t>
            </w:r>
          </w:p>
          <w:p w14:paraId="5CC9D0AE" w14:textId="77777777" w:rsidR="00A00224" w:rsidRPr="00646136" w:rsidRDefault="00A00224" w:rsidP="00A00224">
            <w:pPr>
              <w:ind w:firstLine="0"/>
            </w:pPr>
            <w:r w:rsidRPr="00646136">
              <w:t>________________</w:t>
            </w:r>
            <w:r>
              <w:t>Фамилия И.О.</w:t>
            </w:r>
          </w:p>
          <w:p w14:paraId="3377A854" w14:textId="45577841" w:rsidR="00A00224" w:rsidRPr="00D31A36" w:rsidRDefault="00A00224" w:rsidP="00A00224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2DD731FE" w14:textId="47AD35AC" w:rsidR="00F113BF" w:rsidRDefault="00F113BF" w:rsidP="00303DC8"/>
    <w:p w14:paraId="5AF0DC14" w14:textId="6537C7E0" w:rsidR="00A00224" w:rsidRDefault="00A00224" w:rsidP="00303DC8"/>
    <w:p w14:paraId="5A5C4ED3" w14:textId="77777777" w:rsidR="00BF69CF" w:rsidRDefault="00BF69CF" w:rsidP="00F113BF">
      <w:pPr>
        <w:ind w:firstLine="0"/>
        <w:jc w:val="center"/>
      </w:pPr>
    </w:p>
    <w:p w14:paraId="5FFDF43C" w14:textId="77777777" w:rsidR="00BF69CF" w:rsidRDefault="00BF69CF" w:rsidP="00F113BF">
      <w:pPr>
        <w:ind w:firstLine="0"/>
        <w:jc w:val="center"/>
      </w:pPr>
    </w:p>
    <w:p w14:paraId="3334347A" w14:textId="2248DAC8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A00224">
        <w:t>4</w:t>
      </w:r>
    </w:p>
    <w:p w14:paraId="15D082F6" w14:textId="77777777" w:rsidR="00990EAC" w:rsidRPr="00646136" w:rsidRDefault="00990EAC" w:rsidP="00347071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147C23AA" w14:textId="0F035C80" w:rsidR="00BF69CF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50319" w:history="1">
            <w:r w:rsidR="00BF69CF" w:rsidRPr="009E45EC">
              <w:rPr>
                <w:rStyle w:val="a6"/>
              </w:rPr>
              <w:t>Введение</w:t>
            </w:r>
            <w:r w:rsidR="00BF69CF">
              <w:rPr>
                <w:webHidden/>
              </w:rPr>
              <w:tab/>
            </w:r>
            <w:r w:rsidR="00BF69CF">
              <w:rPr>
                <w:webHidden/>
              </w:rPr>
              <w:fldChar w:fldCharType="begin"/>
            </w:r>
            <w:r w:rsidR="00BF69CF">
              <w:rPr>
                <w:webHidden/>
              </w:rPr>
              <w:instrText xml:space="preserve"> PAGEREF _Toc179550319 \h </w:instrText>
            </w:r>
            <w:r w:rsidR="00BF69CF">
              <w:rPr>
                <w:webHidden/>
              </w:rPr>
            </w:r>
            <w:r w:rsidR="00BF69CF">
              <w:rPr>
                <w:webHidden/>
              </w:rPr>
              <w:fldChar w:fldCharType="separate"/>
            </w:r>
            <w:r w:rsidR="00BF69CF">
              <w:rPr>
                <w:webHidden/>
              </w:rPr>
              <w:t>2</w:t>
            </w:r>
            <w:r w:rsidR="00BF69CF">
              <w:rPr>
                <w:webHidden/>
              </w:rPr>
              <w:fldChar w:fldCharType="end"/>
            </w:r>
          </w:hyperlink>
        </w:p>
        <w:p w14:paraId="7970EAAD" w14:textId="3302D25B" w:rsidR="00BF69CF" w:rsidRDefault="00BF69C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0" w:history="1">
            <w:r w:rsidRPr="009E45EC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BE7D858" w14:textId="69C1D00A" w:rsidR="00BF69CF" w:rsidRDefault="00BF69C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1" w:history="1">
            <w:r w:rsidRPr="009E45EC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639E95" w14:textId="4E3A1060" w:rsidR="00BF69CF" w:rsidRDefault="00BF69C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2" w:history="1">
            <w:r w:rsidRPr="009E45EC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0C78248" w14:textId="303B3C2B" w:rsidR="00BF69CF" w:rsidRDefault="00BF69C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3" w:history="1">
            <w:r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0DE014A" w14:textId="19974DEA" w:rsidR="00BF69CF" w:rsidRDefault="00BF69C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4" w:history="1">
            <w:r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FE4348C" w14:textId="728C6B88" w:rsidR="00BF69CF" w:rsidRDefault="00BF69C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5" w:history="1">
            <w:r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C0AF56" w14:textId="25A2D3C1" w:rsidR="00BF69CF" w:rsidRDefault="00BF69C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6" w:history="1">
            <w:r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B132CDD" w14:textId="23190C98" w:rsidR="00BF69CF" w:rsidRDefault="00BF69C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7" w:history="1">
            <w:r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9AD0416" w14:textId="61577155" w:rsidR="00BF69CF" w:rsidRDefault="00BF69C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8" w:history="1">
            <w:r w:rsidRPr="009E45EC">
              <w:rPr>
                <w:rStyle w:val="a6"/>
              </w:rPr>
              <w:t>3.5.1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Функциональное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829149" w14:textId="1B80F596" w:rsidR="00BF69CF" w:rsidRDefault="00BF69C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9" w:history="1">
            <w:r w:rsidRPr="009E45EC">
              <w:rPr>
                <w:rStyle w:val="a6"/>
              </w:rPr>
              <w:t>3.5.2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Эксплуатационное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50CA0CB" w14:textId="007B06B7" w:rsidR="00BF69CF" w:rsidRDefault="00BF69C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0" w:history="1">
            <w:r w:rsidRPr="009E45EC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0816E94" w14:textId="7DC99EF2" w:rsidR="00BF69CF" w:rsidRDefault="00BF69C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1" w:history="1">
            <w:r w:rsidRPr="009E45EC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Требования к результатам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07BEDA5" w14:textId="4DF96552" w:rsidR="00BF69CF" w:rsidRDefault="00BF69C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2" w:history="1">
            <w:r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D58B087" w14:textId="5A972032" w:rsidR="00BF69CF" w:rsidRDefault="00BF69C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3" w:history="1">
            <w:r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Требования к показателям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E78FFDD" w14:textId="35ED7403" w:rsidR="00BF69CF" w:rsidRDefault="00BF69C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4" w:history="1">
            <w:r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Требования к технологическому стеку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2FC8C70" w14:textId="1F6E0D60" w:rsidR="00BF69CF" w:rsidRDefault="00BF69C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5" w:history="1">
            <w:r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DA485A5" w14:textId="16F70A3F" w:rsidR="00BF69CF" w:rsidRDefault="00BF69C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6" w:history="1">
            <w:r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BA7E66D" w14:textId="0937F9F6" w:rsidR="00BF69CF" w:rsidRDefault="00BF69C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7" w:history="1">
            <w:r w:rsidRPr="009E45EC">
              <w:rPr>
                <w:rStyle w:val="a6"/>
              </w:rPr>
              <w:t>5.5.1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33FDB7C" w14:textId="687186E0" w:rsidR="00BF69CF" w:rsidRDefault="00BF69C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8" w:history="1">
            <w:r w:rsidRPr="009E45EC">
              <w:rPr>
                <w:rStyle w:val="a6"/>
              </w:rPr>
              <w:t>5.5.2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3D3EF7F" w14:textId="53739D64" w:rsidR="00BF69CF" w:rsidRDefault="00BF69C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9" w:history="1">
            <w:r w:rsidRPr="009E45EC">
              <w:rPr>
                <w:rStyle w:val="a6"/>
              </w:rPr>
              <w:t>5.5.3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497D7F7" w14:textId="7BC63B7B" w:rsidR="00BF69CF" w:rsidRDefault="00BF69C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0" w:history="1">
            <w:r w:rsidRPr="009E45EC">
              <w:rPr>
                <w:rStyle w:val="a6"/>
              </w:rPr>
              <w:t>5.5.4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0451018" w14:textId="38435E7D" w:rsidR="00BF69CF" w:rsidRDefault="00BF69C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1" w:history="1">
            <w:r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487621A" w14:textId="17395EE1" w:rsidR="00BF69CF" w:rsidRDefault="00BF69C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2" w:history="1">
            <w:r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8CB632C" w14:textId="37736FEA" w:rsidR="00BF69CF" w:rsidRDefault="00BF69C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3" w:history="1">
            <w:r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DA8861E" w14:textId="5CC0B0EF" w:rsidR="00BF69CF" w:rsidRDefault="00BF69C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4" w:history="1">
            <w:r w:rsidRPr="009E45E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52E25C2" w14:textId="32F477DD" w:rsidR="00BF69CF" w:rsidRDefault="00BF69C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5" w:history="1">
            <w:r w:rsidRPr="009E45EC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66B5CCA" w14:textId="0C67DB21" w:rsidR="00BF69CF" w:rsidRDefault="00BF69C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6" w:history="1">
            <w:r w:rsidRPr="009E45EC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Порядок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FD39F02" w14:textId="67780994" w:rsidR="00BF69CF" w:rsidRDefault="00BF69C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7" w:history="1">
            <w:r w:rsidRPr="009E45EC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487B950" w14:textId="5304D6F0" w:rsidR="00BF69CF" w:rsidRDefault="00BF69C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8" w:history="1">
            <w:r w:rsidRPr="009E45EC">
              <w:rPr>
                <w:rStyle w:val="a6"/>
              </w:rPr>
              <w:t>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E45EC">
              <w:rPr>
                <w:rStyle w:val="a6"/>
              </w:rPr>
              <w:t>Требования к приемно-сдаточным процедурам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CF0F4E1" w14:textId="0AC07604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431F0445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179550319"/>
      <w:r>
        <w:lastRenderedPageBreak/>
        <w:t>Вв</w:t>
      </w:r>
      <w:r w:rsidR="005A4E60" w:rsidRPr="00F62DCD">
        <w:t>едение</w:t>
      </w:r>
      <w:bookmarkEnd w:id="0"/>
    </w:p>
    <w:p w14:paraId="794047BB" w14:textId="4613A314" w:rsidR="00A63893" w:rsidRDefault="00EB6A0B" w:rsidP="00C10B2D">
      <w:pPr>
        <w:pStyle w:val="1"/>
      </w:pPr>
      <w:bookmarkStart w:id="1" w:name="_Toc179550320"/>
      <w:bookmarkStart w:id="2" w:name="_Toc74526610"/>
      <w:bookmarkStart w:id="3" w:name="_Toc128474254"/>
      <w:r w:rsidRPr="00EB6A0B">
        <w:lastRenderedPageBreak/>
        <w:t>Термины и определения</w:t>
      </w:r>
      <w:bookmarkEnd w:id="1"/>
    </w:p>
    <w:p w14:paraId="63A1A4BE" w14:textId="5A4A5D2A" w:rsidR="00A82498" w:rsidRDefault="00A82498" w:rsidP="00A82498">
      <w:pPr>
        <w:pStyle w:val="1"/>
      </w:pPr>
      <w:bookmarkStart w:id="4" w:name="_Toc179550321"/>
      <w:r>
        <w:lastRenderedPageBreak/>
        <w:t>Перечень сокращений</w:t>
      </w:r>
      <w:bookmarkEnd w:id="4"/>
    </w:p>
    <w:p w14:paraId="38600864" w14:textId="7D888C5C" w:rsidR="00592879" w:rsidRDefault="00592879" w:rsidP="00592879">
      <w:pPr>
        <w:pStyle w:val="1"/>
      </w:pPr>
      <w:bookmarkStart w:id="5" w:name="_Toc179550322"/>
      <w:r>
        <w:lastRenderedPageBreak/>
        <w:t>Основные сведения о разработке</w:t>
      </w:r>
      <w:bookmarkEnd w:id="5"/>
    </w:p>
    <w:p w14:paraId="41078D8B" w14:textId="665A6E91" w:rsidR="00F91124" w:rsidRDefault="00A52CF3" w:rsidP="00A52CF3">
      <w:pPr>
        <w:pStyle w:val="2"/>
      </w:pPr>
      <w:bookmarkStart w:id="6" w:name="_Toc179550323"/>
      <w:r>
        <w:t>Наименование разработки</w:t>
      </w:r>
      <w:bookmarkEnd w:id="6"/>
    </w:p>
    <w:p w14:paraId="4D0F4268" w14:textId="1ED491D0" w:rsidR="00A52CF3" w:rsidRDefault="00A52CF3" w:rsidP="00A52CF3">
      <w:pPr>
        <w:pStyle w:val="2"/>
      </w:pPr>
      <w:bookmarkStart w:id="7" w:name="_Toc179550324"/>
      <w:r>
        <w:t>Цель и задачи</w:t>
      </w:r>
      <w:bookmarkEnd w:id="7"/>
    </w:p>
    <w:p w14:paraId="05A2CE2E" w14:textId="653995D0" w:rsidR="00363246" w:rsidRPr="00733CC9" w:rsidRDefault="00363246" w:rsidP="00363246">
      <w:pPr>
        <w:rPr>
          <w:lang w:val="en-US"/>
        </w:rPr>
      </w:pPr>
      <w:r>
        <w:t xml:space="preserve">Спроектировать и создать информационную систему для </w:t>
      </w:r>
    </w:p>
    <w:p w14:paraId="52EDEC11" w14:textId="3164E5F8" w:rsidR="00A52CF3" w:rsidRDefault="00847368" w:rsidP="00847368">
      <w:pPr>
        <w:pStyle w:val="2"/>
      </w:pPr>
      <w:bookmarkStart w:id="8" w:name="_Toc179550325"/>
      <w:r>
        <w:t>Сведения об участниках разработки</w:t>
      </w:r>
      <w:bookmarkEnd w:id="8"/>
    </w:p>
    <w:p w14:paraId="0A193ADC" w14:textId="4639B90C" w:rsidR="00847368" w:rsidRDefault="00847368" w:rsidP="00847368">
      <w:pPr>
        <w:pStyle w:val="2"/>
      </w:pPr>
      <w:bookmarkStart w:id="9" w:name="_Toc179550326"/>
      <w:r>
        <w:t>Сроки разработки</w:t>
      </w:r>
      <w:bookmarkEnd w:id="9"/>
    </w:p>
    <w:p w14:paraId="65EBEE70" w14:textId="7A329168" w:rsidR="00847368" w:rsidRDefault="00847368" w:rsidP="00847368">
      <w:pPr>
        <w:pStyle w:val="2"/>
      </w:pPr>
      <w:bookmarkStart w:id="10" w:name="_Toc179550327"/>
      <w:r>
        <w:t>Назначение разработки</w:t>
      </w:r>
      <w:bookmarkEnd w:id="10"/>
    </w:p>
    <w:p w14:paraId="010130B5" w14:textId="26C0B382" w:rsidR="00A00224" w:rsidRDefault="00A00224" w:rsidP="000E06F3">
      <w:pPr>
        <w:pStyle w:val="3"/>
      </w:pPr>
      <w:bookmarkStart w:id="11" w:name="_Toc179550328"/>
      <w:r>
        <w:t>Функциональное назначение</w:t>
      </w:r>
      <w:bookmarkEnd w:id="11"/>
    </w:p>
    <w:p w14:paraId="71F9BF52" w14:textId="7BA2F3B5" w:rsidR="00A00224" w:rsidRPr="00A00224" w:rsidRDefault="00A00224" w:rsidP="000E06F3">
      <w:pPr>
        <w:pStyle w:val="3"/>
      </w:pPr>
      <w:bookmarkStart w:id="12" w:name="_Toc179550329"/>
      <w:r>
        <w:t>Эксплуатационное назначение</w:t>
      </w:r>
      <w:bookmarkEnd w:id="12"/>
    </w:p>
    <w:p w14:paraId="41CED6DE" w14:textId="4C5608A7" w:rsidR="00592879" w:rsidRDefault="00E61B22" w:rsidP="00E61B22">
      <w:pPr>
        <w:pStyle w:val="1"/>
      </w:pPr>
      <w:bookmarkStart w:id="13" w:name="_Toc179550330"/>
      <w:r>
        <w:lastRenderedPageBreak/>
        <w:t>О</w:t>
      </w:r>
      <w:r w:rsidR="00FC6AE0">
        <w:t>писание</w:t>
      </w:r>
      <w:r>
        <w:t xml:space="preserve"> предметной области</w:t>
      </w:r>
      <w:bookmarkEnd w:id="13"/>
    </w:p>
    <w:p w14:paraId="092F632B" w14:textId="6B5C7B5B" w:rsidR="00E61B22" w:rsidRDefault="00E61B22" w:rsidP="00E61B22">
      <w:pPr>
        <w:pStyle w:val="1"/>
      </w:pPr>
      <w:bookmarkStart w:id="14" w:name="_Toc179550331"/>
      <w:r>
        <w:lastRenderedPageBreak/>
        <w:t>Требования к результатам разработки</w:t>
      </w:r>
      <w:bookmarkEnd w:id="14"/>
    </w:p>
    <w:p w14:paraId="00EA1178" w14:textId="5FA7F07A" w:rsidR="001D3FB1" w:rsidRDefault="00AA50F6" w:rsidP="00AA50F6">
      <w:pPr>
        <w:pStyle w:val="2"/>
      </w:pPr>
      <w:bookmarkStart w:id="15" w:name="_Toc179550332"/>
      <w:r>
        <w:t>Требования к функци</w:t>
      </w:r>
      <w:r w:rsidR="000E06F3">
        <w:t>ональным характеристикам</w:t>
      </w:r>
      <w:bookmarkEnd w:id="15"/>
    </w:p>
    <w:p w14:paraId="1B168C65" w14:textId="48C150F6" w:rsidR="009730DA" w:rsidRDefault="009730DA" w:rsidP="009730DA">
      <w:pPr>
        <w:pStyle w:val="2"/>
      </w:pPr>
      <w:bookmarkStart w:id="16" w:name="_Toc179550333"/>
      <w:r>
        <w:t>Требования к показателям назначения</w:t>
      </w:r>
      <w:bookmarkEnd w:id="16"/>
    </w:p>
    <w:p w14:paraId="3B4BC2A3" w14:textId="0448C1E3" w:rsidR="000E06F3" w:rsidRPr="000E06F3" w:rsidRDefault="000E06F3" w:rsidP="000E06F3">
      <w:pPr>
        <w:pStyle w:val="2"/>
      </w:pPr>
      <w:bookmarkStart w:id="17" w:name="_Toc179550334"/>
      <w:r>
        <w:t>Требования к технологическому стеку</w:t>
      </w:r>
      <w:bookmarkEnd w:id="17"/>
    </w:p>
    <w:p w14:paraId="565F00AE" w14:textId="7834C13F" w:rsidR="009730DA" w:rsidRPr="009730DA" w:rsidRDefault="00AA50F6" w:rsidP="009730DA">
      <w:pPr>
        <w:pStyle w:val="2"/>
      </w:pPr>
      <w:bookmarkStart w:id="18" w:name="_Toc179550335"/>
      <w:r>
        <w:t>Требования к пользовательскому интерфейсу</w:t>
      </w:r>
      <w:bookmarkEnd w:id="18"/>
    </w:p>
    <w:p w14:paraId="3EBD447A" w14:textId="0EB0E79F" w:rsidR="00295D9C" w:rsidRDefault="00295D9C" w:rsidP="00295D9C">
      <w:pPr>
        <w:pStyle w:val="2"/>
      </w:pPr>
      <w:bookmarkStart w:id="19" w:name="_Toc179550336"/>
      <w:r>
        <w:t>Требования к видам обеспечения</w:t>
      </w:r>
      <w:bookmarkEnd w:id="19"/>
    </w:p>
    <w:p w14:paraId="607098D9" w14:textId="67CE43B4" w:rsidR="00295D9C" w:rsidRDefault="00256697" w:rsidP="00256697">
      <w:pPr>
        <w:pStyle w:val="3"/>
      </w:pPr>
      <w:bookmarkStart w:id="20" w:name="_Toc179550337"/>
      <w:r>
        <w:t>Требования к математическому обеспечению</w:t>
      </w:r>
      <w:bookmarkEnd w:id="20"/>
    </w:p>
    <w:p w14:paraId="2B1FFEE1" w14:textId="09709FF1" w:rsidR="00256697" w:rsidRDefault="00256697" w:rsidP="00256697">
      <w:pPr>
        <w:pStyle w:val="3"/>
      </w:pPr>
      <w:bookmarkStart w:id="21" w:name="_Toc179550338"/>
      <w:r>
        <w:t>Требования к информационному обеспечению</w:t>
      </w:r>
      <w:bookmarkEnd w:id="21"/>
    </w:p>
    <w:p w14:paraId="313B46E9" w14:textId="3B060D91" w:rsidR="00E208B0" w:rsidRDefault="001F61FC" w:rsidP="001F61FC">
      <w:pPr>
        <w:pStyle w:val="4"/>
      </w:pPr>
      <w:r>
        <w:t>Требования к форматам хранения данных</w:t>
      </w:r>
    </w:p>
    <w:p w14:paraId="182D3338" w14:textId="68EFA90B" w:rsidR="001F61FC" w:rsidRDefault="008239DB" w:rsidP="008239DB">
      <w:pPr>
        <w:pStyle w:val="4"/>
      </w:pPr>
      <w:r>
        <w:t>Требования к лингвистическому обеспечению</w:t>
      </w:r>
    </w:p>
    <w:p w14:paraId="02ABA6DD" w14:textId="690215C8" w:rsidR="008239DB" w:rsidRDefault="004A0E13" w:rsidP="004A0E13">
      <w:pPr>
        <w:pStyle w:val="3"/>
      </w:pPr>
      <w:bookmarkStart w:id="22" w:name="_Toc179550339"/>
      <w:r>
        <w:t>Требования к метрологическому обеспечению</w:t>
      </w:r>
      <w:bookmarkEnd w:id="22"/>
    </w:p>
    <w:p w14:paraId="25230B1D" w14:textId="470EE874" w:rsidR="004A0E13" w:rsidRDefault="004A0E13" w:rsidP="009730DA">
      <w:pPr>
        <w:pStyle w:val="3"/>
      </w:pPr>
      <w:bookmarkStart w:id="23" w:name="_Toc179550340"/>
      <w:r>
        <w:t>Требования к техническому обеспечению</w:t>
      </w:r>
      <w:bookmarkEnd w:id="23"/>
    </w:p>
    <w:p w14:paraId="48FA2DD2" w14:textId="2F3F901F" w:rsidR="009730DA" w:rsidRDefault="00645BED" w:rsidP="00645BED">
      <w:pPr>
        <w:pStyle w:val="2"/>
      </w:pPr>
      <w:bookmarkStart w:id="24" w:name="_Toc179550341"/>
      <w:r>
        <w:t>Требования к надежности</w:t>
      </w:r>
      <w:bookmarkEnd w:id="24"/>
    </w:p>
    <w:p w14:paraId="7F640B47" w14:textId="070904E2" w:rsidR="00645BED" w:rsidRDefault="00645BED" w:rsidP="00645BED">
      <w:pPr>
        <w:pStyle w:val="2"/>
      </w:pPr>
      <w:bookmarkStart w:id="25" w:name="_Toc179550342"/>
      <w:r>
        <w:t>Требования к безопасности</w:t>
      </w:r>
      <w:bookmarkEnd w:id="25"/>
    </w:p>
    <w:p w14:paraId="32C4A45D" w14:textId="67FCFD3C" w:rsidR="007A3137" w:rsidRDefault="007A3137" w:rsidP="007A3137">
      <w:pPr>
        <w:pStyle w:val="2"/>
      </w:pPr>
      <w:bookmarkStart w:id="26" w:name="_Toc179550343"/>
      <w:r>
        <w:t>Требования к патентной чистоте</w:t>
      </w:r>
      <w:bookmarkEnd w:id="26"/>
    </w:p>
    <w:p w14:paraId="3BF80742" w14:textId="0BFF82FC" w:rsidR="003A546E" w:rsidRDefault="003A546E" w:rsidP="003A546E">
      <w:pPr>
        <w:pStyle w:val="2"/>
      </w:pPr>
      <w:bookmarkStart w:id="27" w:name="_Toc179550344"/>
      <w:r>
        <w:t>Требования к перспективам развития</w:t>
      </w:r>
      <w:bookmarkEnd w:id="27"/>
    </w:p>
    <w:p w14:paraId="7B2062F0" w14:textId="54ECF06C" w:rsidR="00127A5A" w:rsidRDefault="00127A5A" w:rsidP="00127A5A">
      <w:pPr>
        <w:pStyle w:val="1"/>
      </w:pPr>
      <w:bookmarkStart w:id="28" w:name="_Toc179550345"/>
      <w:r>
        <w:lastRenderedPageBreak/>
        <w:t>Состав и содержание работ</w:t>
      </w:r>
      <w:bookmarkEnd w:id="28"/>
    </w:p>
    <w:p w14:paraId="09127949" w14:textId="77777777" w:rsidR="000E06F3" w:rsidRDefault="000E06F3">
      <w:pPr>
        <w:spacing w:before="0" w:after="200" w:line="276" w:lineRule="auto"/>
        <w:ind w:firstLine="0"/>
        <w:contextualSpacing w:val="0"/>
        <w:jc w:val="left"/>
        <w:rPr>
          <w:rFonts w:eastAsiaTheme="majorEastAsia" w:cs="Times New Roman"/>
          <w:b/>
          <w:bCs/>
          <w:noProof/>
          <w:szCs w:val="36"/>
        </w:rPr>
      </w:pPr>
      <w:r>
        <w:br w:type="page"/>
      </w:r>
    </w:p>
    <w:p w14:paraId="01B3FF13" w14:textId="05CA7CA0" w:rsidR="000E06F3" w:rsidRDefault="000E06F3" w:rsidP="000E06F3">
      <w:pPr>
        <w:pStyle w:val="1"/>
      </w:pPr>
      <w:bookmarkStart w:id="29" w:name="_Toc179550346"/>
      <w:r>
        <w:lastRenderedPageBreak/>
        <w:t>Порядок разработки</w:t>
      </w:r>
      <w:bookmarkEnd w:id="29"/>
      <w:r>
        <w:br w:type="page"/>
      </w:r>
    </w:p>
    <w:p w14:paraId="7E2B9E48" w14:textId="2D630905" w:rsidR="008F6FA6" w:rsidRDefault="008F6FA6" w:rsidP="008F6FA6">
      <w:pPr>
        <w:pStyle w:val="1"/>
      </w:pPr>
      <w:bookmarkStart w:id="30" w:name="_Toc179550347"/>
      <w:r>
        <w:lastRenderedPageBreak/>
        <w:t>Требования к документированию</w:t>
      </w:r>
      <w:bookmarkEnd w:id="2"/>
      <w:bookmarkEnd w:id="3"/>
      <w:bookmarkEnd w:id="30"/>
    </w:p>
    <w:p w14:paraId="4B5DBF2F" w14:textId="667C5B05" w:rsidR="000E06F3" w:rsidRDefault="000E06F3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4BBCACB3" w14:textId="4E0BA5A5" w:rsidR="000E06F3" w:rsidRPr="000E06F3" w:rsidRDefault="000E06F3" w:rsidP="000E06F3">
      <w:pPr>
        <w:pStyle w:val="1"/>
      </w:pPr>
      <w:bookmarkStart w:id="31" w:name="_Toc179550348"/>
      <w:r>
        <w:lastRenderedPageBreak/>
        <w:t>Требования к приемно-сдаточным процедурам</w:t>
      </w:r>
      <w:bookmarkEnd w:id="31"/>
    </w:p>
    <w:sectPr w:rsidR="000E06F3" w:rsidRPr="000E06F3" w:rsidSect="00D2756B">
      <w:headerReference w:type="default" r:id="rId11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6BBAD" w14:textId="77777777" w:rsidR="006D7526" w:rsidRDefault="006D7526">
      <w:pPr>
        <w:spacing w:before="0" w:line="240" w:lineRule="auto"/>
      </w:pPr>
      <w:r>
        <w:separator/>
      </w:r>
    </w:p>
  </w:endnote>
  <w:endnote w:type="continuationSeparator" w:id="0">
    <w:p w14:paraId="2B3F964E" w14:textId="77777777" w:rsidR="006D7526" w:rsidRDefault="006D7526">
      <w:pPr>
        <w:spacing w:before="0" w:line="240" w:lineRule="auto"/>
      </w:pPr>
      <w:r>
        <w:continuationSeparator/>
      </w:r>
    </w:p>
  </w:endnote>
  <w:endnote w:type="continuationNotice" w:id="1">
    <w:p w14:paraId="66138FD0" w14:textId="77777777" w:rsidR="006D7526" w:rsidRDefault="006D752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70794" w14:textId="77777777" w:rsidR="006D7526" w:rsidRDefault="006D7526" w:rsidP="00990EAC">
      <w:pPr>
        <w:spacing w:before="0" w:line="240" w:lineRule="auto"/>
      </w:pPr>
      <w:r>
        <w:separator/>
      </w:r>
    </w:p>
  </w:footnote>
  <w:footnote w:type="continuationSeparator" w:id="0">
    <w:p w14:paraId="4641DEEC" w14:textId="77777777" w:rsidR="006D7526" w:rsidRDefault="006D7526" w:rsidP="00990EAC">
      <w:pPr>
        <w:spacing w:before="0" w:line="240" w:lineRule="auto"/>
      </w:pPr>
      <w:r>
        <w:continuationSeparator/>
      </w:r>
    </w:p>
  </w:footnote>
  <w:footnote w:type="continuationNotice" w:id="1">
    <w:p w14:paraId="0E013E03" w14:textId="77777777" w:rsidR="006D7526" w:rsidRDefault="006D7526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7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06A489D"/>
    <w:multiLevelType w:val="hybridMultilevel"/>
    <w:tmpl w:val="C3F66C28"/>
    <w:lvl w:ilvl="0" w:tplc="97FC4C22">
      <w:start w:val="1"/>
      <w:numFmt w:val="decimal"/>
      <w:lvlText w:val="3.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A88565B"/>
    <w:multiLevelType w:val="hybridMultilevel"/>
    <w:tmpl w:val="C3F66C28"/>
    <w:lvl w:ilvl="0" w:tplc="97FC4C22">
      <w:start w:val="1"/>
      <w:numFmt w:val="decimal"/>
      <w:lvlText w:val="3.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66924038">
    <w:abstractNumId w:val="5"/>
  </w:num>
  <w:num w:numId="2" w16cid:durableId="1541094388">
    <w:abstractNumId w:val="0"/>
  </w:num>
  <w:num w:numId="3" w16cid:durableId="1089737778">
    <w:abstractNumId w:val="6"/>
  </w:num>
  <w:num w:numId="4" w16cid:durableId="1334333903">
    <w:abstractNumId w:val="1"/>
  </w:num>
  <w:num w:numId="5" w16cid:durableId="1963267340">
    <w:abstractNumId w:val="2"/>
  </w:num>
  <w:num w:numId="6" w16cid:durableId="316956980">
    <w:abstractNumId w:val="10"/>
  </w:num>
  <w:num w:numId="7" w16cid:durableId="1010715039">
    <w:abstractNumId w:val="12"/>
  </w:num>
  <w:num w:numId="8" w16cid:durableId="1131938949">
    <w:abstractNumId w:val="16"/>
  </w:num>
  <w:num w:numId="9" w16cid:durableId="1431119459">
    <w:abstractNumId w:val="18"/>
  </w:num>
  <w:num w:numId="10" w16cid:durableId="542255215">
    <w:abstractNumId w:val="11"/>
  </w:num>
  <w:num w:numId="11" w16cid:durableId="2086294122">
    <w:abstractNumId w:val="13"/>
  </w:num>
  <w:num w:numId="12" w16cid:durableId="1657760869">
    <w:abstractNumId w:val="20"/>
  </w:num>
  <w:num w:numId="13" w16cid:durableId="993871769">
    <w:abstractNumId w:val="7"/>
  </w:num>
  <w:num w:numId="14" w16cid:durableId="2081905290">
    <w:abstractNumId w:val="9"/>
  </w:num>
  <w:num w:numId="15" w16cid:durableId="195657259">
    <w:abstractNumId w:val="4"/>
  </w:num>
  <w:num w:numId="16" w16cid:durableId="689530362">
    <w:abstractNumId w:val="19"/>
  </w:num>
  <w:num w:numId="17" w16cid:durableId="1121730855">
    <w:abstractNumId w:val="15"/>
  </w:num>
  <w:num w:numId="18" w16cid:durableId="862983098">
    <w:abstractNumId w:val="3"/>
  </w:num>
  <w:num w:numId="19" w16cid:durableId="220866341">
    <w:abstractNumId w:val="8"/>
  </w:num>
  <w:num w:numId="20" w16cid:durableId="1721709533">
    <w:abstractNumId w:val="14"/>
  </w:num>
  <w:num w:numId="21" w16cid:durableId="658120684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8146F"/>
    <w:rsid w:val="000934BA"/>
    <w:rsid w:val="00094729"/>
    <w:rsid w:val="00096EC7"/>
    <w:rsid w:val="000A537A"/>
    <w:rsid w:val="000C0C5D"/>
    <w:rsid w:val="000C2A5F"/>
    <w:rsid w:val="000C7B86"/>
    <w:rsid w:val="000C7DE5"/>
    <w:rsid w:val="000D3006"/>
    <w:rsid w:val="000D38ED"/>
    <w:rsid w:val="000D3A15"/>
    <w:rsid w:val="000E06F3"/>
    <w:rsid w:val="000E6490"/>
    <w:rsid w:val="00104146"/>
    <w:rsid w:val="00106B06"/>
    <w:rsid w:val="0011316B"/>
    <w:rsid w:val="001157C8"/>
    <w:rsid w:val="001223A9"/>
    <w:rsid w:val="001238DC"/>
    <w:rsid w:val="001275E2"/>
    <w:rsid w:val="00127A5A"/>
    <w:rsid w:val="0013162A"/>
    <w:rsid w:val="0013287A"/>
    <w:rsid w:val="00150617"/>
    <w:rsid w:val="00155A8D"/>
    <w:rsid w:val="0016119C"/>
    <w:rsid w:val="001673EC"/>
    <w:rsid w:val="00172DBA"/>
    <w:rsid w:val="00186EFA"/>
    <w:rsid w:val="0019044F"/>
    <w:rsid w:val="001A12C2"/>
    <w:rsid w:val="001A50A1"/>
    <w:rsid w:val="001B065B"/>
    <w:rsid w:val="001B0E64"/>
    <w:rsid w:val="001B3C9B"/>
    <w:rsid w:val="001B794F"/>
    <w:rsid w:val="001D3FB1"/>
    <w:rsid w:val="001F3C1A"/>
    <w:rsid w:val="001F5E9C"/>
    <w:rsid w:val="001F61FC"/>
    <w:rsid w:val="00201509"/>
    <w:rsid w:val="0023221D"/>
    <w:rsid w:val="00234403"/>
    <w:rsid w:val="00234BD7"/>
    <w:rsid w:val="0023504B"/>
    <w:rsid w:val="00241C37"/>
    <w:rsid w:val="00244671"/>
    <w:rsid w:val="00244AD0"/>
    <w:rsid w:val="002469D0"/>
    <w:rsid w:val="002502BF"/>
    <w:rsid w:val="00256697"/>
    <w:rsid w:val="00263185"/>
    <w:rsid w:val="0026423B"/>
    <w:rsid w:val="00270C38"/>
    <w:rsid w:val="00276CAB"/>
    <w:rsid w:val="00277614"/>
    <w:rsid w:val="00287E94"/>
    <w:rsid w:val="00292B29"/>
    <w:rsid w:val="002952BC"/>
    <w:rsid w:val="00295D9C"/>
    <w:rsid w:val="00296BBF"/>
    <w:rsid w:val="002A514A"/>
    <w:rsid w:val="002A56D9"/>
    <w:rsid w:val="002C1982"/>
    <w:rsid w:val="002D354A"/>
    <w:rsid w:val="002D5B25"/>
    <w:rsid w:val="002D5ED0"/>
    <w:rsid w:val="002E28E9"/>
    <w:rsid w:val="002F15DD"/>
    <w:rsid w:val="00303DC8"/>
    <w:rsid w:val="00311E97"/>
    <w:rsid w:val="00312254"/>
    <w:rsid w:val="00312F95"/>
    <w:rsid w:val="00317BF7"/>
    <w:rsid w:val="00323F6E"/>
    <w:rsid w:val="00326605"/>
    <w:rsid w:val="00342964"/>
    <w:rsid w:val="00347071"/>
    <w:rsid w:val="00347678"/>
    <w:rsid w:val="00350180"/>
    <w:rsid w:val="00351631"/>
    <w:rsid w:val="003552A3"/>
    <w:rsid w:val="00363246"/>
    <w:rsid w:val="00364D74"/>
    <w:rsid w:val="00370436"/>
    <w:rsid w:val="003711B3"/>
    <w:rsid w:val="00372C9E"/>
    <w:rsid w:val="00374EF9"/>
    <w:rsid w:val="00380D25"/>
    <w:rsid w:val="00386F3E"/>
    <w:rsid w:val="00387E10"/>
    <w:rsid w:val="00390EAB"/>
    <w:rsid w:val="003915BE"/>
    <w:rsid w:val="00393F45"/>
    <w:rsid w:val="00397496"/>
    <w:rsid w:val="003A4E95"/>
    <w:rsid w:val="003A546E"/>
    <w:rsid w:val="003C2810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410843"/>
    <w:rsid w:val="00412E47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A0E13"/>
    <w:rsid w:val="004A34C3"/>
    <w:rsid w:val="004A7A41"/>
    <w:rsid w:val="004B0C8E"/>
    <w:rsid w:val="004B0F88"/>
    <w:rsid w:val="004B7636"/>
    <w:rsid w:val="004C5524"/>
    <w:rsid w:val="004D1DAE"/>
    <w:rsid w:val="004F4D49"/>
    <w:rsid w:val="005008C8"/>
    <w:rsid w:val="005017B0"/>
    <w:rsid w:val="00503505"/>
    <w:rsid w:val="005040DD"/>
    <w:rsid w:val="0051150B"/>
    <w:rsid w:val="00512B60"/>
    <w:rsid w:val="00514790"/>
    <w:rsid w:val="00514894"/>
    <w:rsid w:val="00514CFD"/>
    <w:rsid w:val="00524056"/>
    <w:rsid w:val="00530053"/>
    <w:rsid w:val="00531E80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2879"/>
    <w:rsid w:val="005972E7"/>
    <w:rsid w:val="005A188B"/>
    <w:rsid w:val="005A4E60"/>
    <w:rsid w:val="005B38F3"/>
    <w:rsid w:val="005B5089"/>
    <w:rsid w:val="005D1D9F"/>
    <w:rsid w:val="005D4ECA"/>
    <w:rsid w:val="005E38E8"/>
    <w:rsid w:val="005E7941"/>
    <w:rsid w:val="005F0877"/>
    <w:rsid w:val="005F0B98"/>
    <w:rsid w:val="006007E9"/>
    <w:rsid w:val="006030ED"/>
    <w:rsid w:val="00606C43"/>
    <w:rsid w:val="00620630"/>
    <w:rsid w:val="006252D8"/>
    <w:rsid w:val="0062534D"/>
    <w:rsid w:val="006267F9"/>
    <w:rsid w:val="00627BC1"/>
    <w:rsid w:val="00630E64"/>
    <w:rsid w:val="006324C6"/>
    <w:rsid w:val="00636E3B"/>
    <w:rsid w:val="00642FB9"/>
    <w:rsid w:val="00645BED"/>
    <w:rsid w:val="0064643E"/>
    <w:rsid w:val="00661775"/>
    <w:rsid w:val="006638C9"/>
    <w:rsid w:val="006652DC"/>
    <w:rsid w:val="006673D6"/>
    <w:rsid w:val="00671CDE"/>
    <w:rsid w:val="00695763"/>
    <w:rsid w:val="006A3648"/>
    <w:rsid w:val="006A4E6C"/>
    <w:rsid w:val="006A534C"/>
    <w:rsid w:val="006A5DFD"/>
    <w:rsid w:val="006D422E"/>
    <w:rsid w:val="006D46A3"/>
    <w:rsid w:val="006D7526"/>
    <w:rsid w:val="006E4EA7"/>
    <w:rsid w:val="006E62EB"/>
    <w:rsid w:val="006E7B7F"/>
    <w:rsid w:val="006F512D"/>
    <w:rsid w:val="00701738"/>
    <w:rsid w:val="00702405"/>
    <w:rsid w:val="00706D32"/>
    <w:rsid w:val="0071279D"/>
    <w:rsid w:val="007157E7"/>
    <w:rsid w:val="00717B43"/>
    <w:rsid w:val="00733CC9"/>
    <w:rsid w:val="00741EC2"/>
    <w:rsid w:val="00742650"/>
    <w:rsid w:val="007445A3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A0770"/>
    <w:rsid w:val="007A3137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E7DEB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239DB"/>
    <w:rsid w:val="00847368"/>
    <w:rsid w:val="00851CEE"/>
    <w:rsid w:val="00853022"/>
    <w:rsid w:val="00856459"/>
    <w:rsid w:val="00860B07"/>
    <w:rsid w:val="00873C68"/>
    <w:rsid w:val="008821B6"/>
    <w:rsid w:val="00887461"/>
    <w:rsid w:val="008913CD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417C"/>
    <w:rsid w:val="008D6356"/>
    <w:rsid w:val="008F4105"/>
    <w:rsid w:val="008F6FA6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30DA"/>
    <w:rsid w:val="0097494B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F1C8A"/>
    <w:rsid w:val="009F59D7"/>
    <w:rsid w:val="00A00224"/>
    <w:rsid w:val="00A0279B"/>
    <w:rsid w:val="00A06116"/>
    <w:rsid w:val="00A22E7D"/>
    <w:rsid w:val="00A26122"/>
    <w:rsid w:val="00A3550C"/>
    <w:rsid w:val="00A43971"/>
    <w:rsid w:val="00A43D43"/>
    <w:rsid w:val="00A50EA5"/>
    <w:rsid w:val="00A51A5D"/>
    <w:rsid w:val="00A52CF3"/>
    <w:rsid w:val="00A54F03"/>
    <w:rsid w:val="00A631A3"/>
    <w:rsid w:val="00A63893"/>
    <w:rsid w:val="00A64A7D"/>
    <w:rsid w:val="00A6518F"/>
    <w:rsid w:val="00A66360"/>
    <w:rsid w:val="00A67E0B"/>
    <w:rsid w:val="00A70C76"/>
    <w:rsid w:val="00A7464D"/>
    <w:rsid w:val="00A80780"/>
    <w:rsid w:val="00A82498"/>
    <w:rsid w:val="00A93B7E"/>
    <w:rsid w:val="00AA487E"/>
    <w:rsid w:val="00AA50F6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74DC"/>
    <w:rsid w:val="00AE4CE5"/>
    <w:rsid w:val="00AF478D"/>
    <w:rsid w:val="00AF7668"/>
    <w:rsid w:val="00B06B73"/>
    <w:rsid w:val="00B125F0"/>
    <w:rsid w:val="00B27F07"/>
    <w:rsid w:val="00B3164A"/>
    <w:rsid w:val="00B36C5A"/>
    <w:rsid w:val="00B37E6B"/>
    <w:rsid w:val="00B426FB"/>
    <w:rsid w:val="00B62D3F"/>
    <w:rsid w:val="00B63A5B"/>
    <w:rsid w:val="00B6451B"/>
    <w:rsid w:val="00B6574F"/>
    <w:rsid w:val="00B6663A"/>
    <w:rsid w:val="00B7174E"/>
    <w:rsid w:val="00B775B6"/>
    <w:rsid w:val="00B84157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44A4"/>
    <w:rsid w:val="00BF69CF"/>
    <w:rsid w:val="00BF7BFF"/>
    <w:rsid w:val="00C035AA"/>
    <w:rsid w:val="00C105A1"/>
    <w:rsid w:val="00C10B2D"/>
    <w:rsid w:val="00C11E33"/>
    <w:rsid w:val="00C122F9"/>
    <w:rsid w:val="00C1681F"/>
    <w:rsid w:val="00C17699"/>
    <w:rsid w:val="00C2408C"/>
    <w:rsid w:val="00C435ED"/>
    <w:rsid w:val="00C44F52"/>
    <w:rsid w:val="00C52A0D"/>
    <w:rsid w:val="00C54F79"/>
    <w:rsid w:val="00C61DF4"/>
    <w:rsid w:val="00C86701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D1405"/>
    <w:rsid w:val="00CE3A3D"/>
    <w:rsid w:val="00CE7A30"/>
    <w:rsid w:val="00CE7A85"/>
    <w:rsid w:val="00CF3B09"/>
    <w:rsid w:val="00CF4EF6"/>
    <w:rsid w:val="00D0476C"/>
    <w:rsid w:val="00D065A6"/>
    <w:rsid w:val="00D1204C"/>
    <w:rsid w:val="00D1695C"/>
    <w:rsid w:val="00D24A5D"/>
    <w:rsid w:val="00D25CD9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DFE"/>
    <w:rsid w:val="00DB67CB"/>
    <w:rsid w:val="00DC22C2"/>
    <w:rsid w:val="00DC575A"/>
    <w:rsid w:val="00DC5FE1"/>
    <w:rsid w:val="00DD2B98"/>
    <w:rsid w:val="00DD4754"/>
    <w:rsid w:val="00DD5703"/>
    <w:rsid w:val="00DE03C1"/>
    <w:rsid w:val="00DE18B5"/>
    <w:rsid w:val="00DF09F4"/>
    <w:rsid w:val="00E02E0B"/>
    <w:rsid w:val="00E0593E"/>
    <w:rsid w:val="00E208B0"/>
    <w:rsid w:val="00E26720"/>
    <w:rsid w:val="00E36DF7"/>
    <w:rsid w:val="00E41AEE"/>
    <w:rsid w:val="00E4794F"/>
    <w:rsid w:val="00E508A7"/>
    <w:rsid w:val="00E50F28"/>
    <w:rsid w:val="00E60A44"/>
    <w:rsid w:val="00E61B22"/>
    <w:rsid w:val="00E666EA"/>
    <w:rsid w:val="00E74087"/>
    <w:rsid w:val="00E85CEA"/>
    <w:rsid w:val="00E8690C"/>
    <w:rsid w:val="00E97C53"/>
    <w:rsid w:val="00EA6493"/>
    <w:rsid w:val="00EA70F3"/>
    <w:rsid w:val="00EA7476"/>
    <w:rsid w:val="00EB0651"/>
    <w:rsid w:val="00EB1F89"/>
    <w:rsid w:val="00EB1FC2"/>
    <w:rsid w:val="00EB6A0B"/>
    <w:rsid w:val="00EC14DF"/>
    <w:rsid w:val="00EC1BB9"/>
    <w:rsid w:val="00ED3B32"/>
    <w:rsid w:val="00ED4484"/>
    <w:rsid w:val="00ED6B45"/>
    <w:rsid w:val="00ED7346"/>
    <w:rsid w:val="00ED77F3"/>
    <w:rsid w:val="00EE45D4"/>
    <w:rsid w:val="00EF1410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271F"/>
    <w:rsid w:val="00F5534E"/>
    <w:rsid w:val="00F6042B"/>
    <w:rsid w:val="00F62A47"/>
    <w:rsid w:val="00F62DCD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A3223"/>
    <w:rsid w:val="00FA6956"/>
    <w:rsid w:val="00FB0572"/>
    <w:rsid w:val="00FB05EA"/>
    <w:rsid w:val="00FC6AE0"/>
    <w:rsid w:val="00FD0C4A"/>
    <w:rsid w:val="00FD2680"/>
    <w:rsid w:val="00FD73B1"/>
    <w:rsid w:val="00FE77D9"/>
    <w:rsid w:val="06F8C74C"/>
    <w:rsid w:val="07177A84"/>
    <w:rsid w:val="0F030047"/>
    <w:rsid w:val="2DDF2CFF"/>
    <w:rsid w:val="309BC5F6"/>
    <w:rsid w:val="30B9DD65"/>
    <w:rsid w:val="339F39E7"/>
    <w:rsid w:val="34A1791B"/>
    <w:rsid w:val="364FD0C1"/>
    <w:rsid w:val="438F3E8D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42606A-D74D-4A39-BA81-C3FC412773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941</TotalTime>
  <Pages>13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Артем Доронин</cp:lastModifiedBy>
  <cp:revision>2</cp:revision>
  <cp:lastPrinted>2019-07-22T11:48:00Z</cp:lastPrinted>
  <dcterms:created xsi:type="dcterms:W3CDTF">2024-10-23T03:47:00Z</dcterms:created>
  <dcterms:modified xsi:type="dcterms:W3CDTF">2024-10-23T03:47:00Z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