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A10E" w14:textId="4F2689AC" w:rsidR="00990EAC" w:rsidRDefault="003B575D" w:rsidP="00BF69CF">
      <w:pPr>
        <w:ind w:firstLine="0"/>
        <w:jc w:val="center"/>
        <w:rPr>
          <w:b/>
          <w:noProof/>
        </w:rPr>
      </w:pPr>
      <w:r>
        <w:rPr>
          <w:b/>
          <w:noProof/>
          <w:lang w:val="en-US"/>
        </w:rPr>
        <w:t xml:space="preserve"> </w:t>
      </w:r>
      <w:r w:rsidR="00BF69CF" w:rsidRPr="00BF69CF">
        <w:rPr>
          <w:b/>
          <w:noProof/>
        </w:rPr>
        <w:t>ПРИЛОЖЕНИЕ А</w:t>
      </w:r>
    </w:p>
    <w:p w14:paraId="2D9C2DFA" w14:textId="6A909946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7B7E161A" w14:textId="77777777" w:rsidR="00BF69CF" w:rsidRDefault="00BF69CF" w:rsidP="00BF69CF">
      <w:pPr>
        <w:ind w:firstLine="0"/>
      </w:pPr>
      <w:r>
        <w:br w:type="page"/>
      </w:r>
    </w:p>
    <w:p w14:paraId="058A2ED0" w14:textId="77777777" w:rsidR="00D4145F" w:rsidRDefault="00D4145F" w:rsidP="00BF69CF">
      <w:pPr>
        <w:ind w:firstLine="0"/>
      </w:pPr>
    </w:p>
    <w:tbl>
      <w:tblPr>
        <w:tblW w:w="10172" w:type="dxa"/>
        <w:jc w:val="right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D4145F">
        <w:trPr>
          <w:jc w:val="right"/>
        </w:trPr>
        <w:tc>
          <w:tcPr>
            <w:tcW w:w="4821" w:type="dxa"/>
          </w:tcPr>
          <w:p w14:paraId="78A88FFE" w14:textId="4AA6C91C" w:rsidR="00990EAC" w:rsidRPr="00646136" w:rsidRDefault="00990EAC" w:rsidP="00D4145F">
            <w:pPr>
              <w:ind w:firstLine="0"/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D4145F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D4145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D4145F">
        <w:trPr>
          <w:trHeight w:val="2047"/>
          <w:jc w:val="right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D4145F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D4145F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D4145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5D660D7D" w:rsidR="00990EAC" w:rsidRPr="00646136" w:rsidRDefault="00990EAC" w:rsidP="00D4145F">
            <w:pPr>
              <w:ind w:firstLine="0"/>
            </w:pPr>
            <w:r w:rsidRPr="00646136">
              <w:t>________________</w:t>
            </w:r>
            <w:r w:rsidR="00892B99">
              <w:t>Чистяков Г.А.</w:t>
            </w:r>
          </w:p>
          <w:p w14:paraId="3DBEE99F" w14:textId="30A9D881" w:rsidR="00990EAC" w:rsidRPr="00F62A47" w:rsidRDefault="00D31A36" w:rsidP="00D4145F">
            <w:pPr>
              <w:ind w:firstLine="0"/>
            </w:pPr>
            <w:r>
              <w:t>«____» _____________ 20</w:t>
            </w:r>
            <w:r w:rsidR="00892B99">
              <w:t>24</w:t>
            </w:r>
            <w:r w:rsidR="00990EAC" w:rsidRPr="00646136">
              <w:t> г.</w:t>
            </w:r>
          </w:p>
        </w:tc>
      </w:tr>
    </w:tbl>
    <w:p w14:paraId="6D8F6D6B" w14:textId="01758C08" w:rsidR="00990EAC" w:rsidRDefault="00990EAC" w:rsidP="00990EAC"/>
    <w:p w14:paraId="1589C4A2" w14:textId="2C8F89E0" w:rsidR="00A00224" w:rsidRDefault="00A00224" w:rsidP="00990EAC"/>
    <w:p w14:paraId="4B8E844F" w14:textId="77777777" w:rsidR="00BF69CF" w:rsidRPr="00646136" w:rsidRDefault="00BF69CF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7F9AB18F" w:rsidR="00990EAC" w:rsidRPr="00646136" w:rsidRDefault="76FED012" w:rsidP="0013162A">
      <w:pPr>
        <w:ind w:firstLine="0"/>
        <w:jc w:val="center"/>
      </w:pPr>
      <w:r>
        <w:t xml:space="preserve">информационной системы </w:t>
      </w:r>
      <w:r w:rsidR="00394097">
        <w:t>для магазина пельменей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4A07DAA2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4A07DAA2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2B532E8D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394097">
              <w:t>Доронин</w:t>
            </w:r>
            <w:r w:rsidR="00892B99">
              <w:t xml:space="preserve"> </w:t>
            </w:r>
            <w:r w:rsidR="00394097">
              <w:t>А</w:t>
            </w:r>
            <w:r w:rsidR="00892B99">
              <w:t>.</w:t>
            </w:r>
            <w:r w:rsidR="00394097">
              <w:t>А</w:t>
            </w:r>
            <w:r w:rsidR="00892B99">
              <w:t>.</w:t>
            </w:r>
          </w:p>
          <w:p w14:paraId="391E9847" w14:textId="1DB97F6D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="00892B99">
              <w:t>24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3A3ED93" w:rsidR="00DB67CB" w:rsidRPr="00646136" w:rsidRDefault="002502BF" w:rsidP="0013162A">
            <w:pPr>
              <w:ind w:firstLine="0"/>
            </w:pPr>
            <w:r>
              <w:t xml:space="preserve">Преподаватель </w:t>
            </w:r>
            <w:r w:rsidR="00A00224">
              <w:t>МДК.05.01</w:t>
            </w:r>
          </w:p>
          <w:p w14:paraId="2CA16E67" w14:textId="1BC80430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892B99">
              <w:t>Самоделкин П.А.</w:t>
            </w:r>
          </w:p>
          <w:p w14:paraId="481526AE" w14:textId="2AAC27DD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</w:t>
            </w:r>
            <w:r w:rsidR="00892B99">
              <w:t>024</w:t>
            </w:r>
            <w:r w:rsidRPr="00646136">
              <w:t> г.</w:t>
            </w:r>
          </w:p>
        </w:tc>
      </w:tr>
      <w:tr w:rsidR="003E22A5" w14:paraId="415F2DB0" w14:textId="77777777" w:rsidTr="4A07DAA2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A00224" w14:paraId="74DEDF48" w14:textId="77777777" w:rsidTr="4A07DAA2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804DC19" w14:textId="242E9D6E" w:rsidR="00A00224" w:rsidRPr="00646136" w:rsidRDefault="00A00224" w:rsidP="00A00224">
            <w:pPr>
              <w:ind w:firstLine="0"/>
            </w:pPr>
            <w:r>
              <w:t>Преподаватель по проектированию БД</w:t>
            </w:r>
          </w:p>
          <w:p w14:paraId="4D7C91A9" w14:textId="1A20B21C" w:rsidR="00A00224" w:rsidRPr="00646136" w:rsidRDefault="6ED61AB7" w:rsidP="00A00224">
            <w:pPr>
              <w:ind w:firstLine="0"/>
            </w:pPr>
            <w:r>
              <w:t>________________</w:t>
            </w:r>
            <w:r w:rsidR="6EA2C436">
              <w:t>Жилова Ю.А</w:t>
            </w:r>
            <w:r w:rsidR="190186FB">
              <w:t>.</w:t>
            </w:r>
          </w:p>
          <w:p w14:paraId="18F472A5" w14:textId="3EECCD6C" w:rsidR="00A00224" w:rsidRPr="006461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A00224" w14:paraId="1F060E05" w14:textId="77777777" w:rsidTr="4A07DAA2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43623D6C" w:rsidR="00A00224" w:rsidRPr="00646136" w:rsidRDefault="00A00224" w:rsidP="00A00224">
            <w:pPr>
              <w:ind w:firstLine="0"/>
            </w:pPr>
            <w:r w:rsidRPr="00646136">
              <w:t>СОГЛАСОВАНО</w:t>
            </w:r>
          </w:p>
        </w:tc>
      </w:tr>
      <w:tr w:rsidR="00A00224" w14:paraId="10817EA7" w14:textId="77777777" w:rsidTr="4A07DAA2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14630C5" w14:textId="7AE91DE6" w:rsidR="00A00224" w:rsidRPr="00646136" w:rsidRDefault="00A00224" w:rsidP="00A00224">
            <w:pPr>
              <w:ind w:firstLine="0"/>
            </w:pPr>
            <w:r>
              <w:t>Преподаватель МДК.06.02</w:t>
            </w:r>
          </w:p>
          <w:p w14:paraId="5CC9D0AE" w14:textId="70021AB8" w:rsidR="00A00224" w:rsidRPr="00646136" w:rsidRDefault="00A00224" w:rsidP="00A00224">
            <w:pPr>
              <w:ind w:firstLine="0"/>
            </w:pPr>
            <w:r w:rsidRPr="00646136">
              <w:t>________________</w:t>
            </w:r>
            <w:r w:rsidR="00892B99">
              <w:t>Самоделкин П.А.</w:t>
            </w:r>
          </w:p>
          <w:p w14:paraId="3377A854" w14:textId="6BB7A3DA" w:rsidR="00A00224" w:rsidRPr="00D31A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="00892B99">
              <w:t xml:space="preserve">24 </w:t>
            </w:r>
            <w:r w:rsidRPr="00646136">
              <w:t>г.</w:t>
            </w:r>
          </w:p>
        </w:tc>
      </w:tr>
    </w:tbl>
    <w:p w14:paraId="2DD731FE" w14:textId="47AD35AC" w:rsidR="00F113BF" w:rsidRDefault="00F113BF" w:rsidP="00303DC8"/>
    <w:p w14:paraId="3334347A" w14:textId="2248DAC8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A00224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 w:rsidSect="00D4145F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2CF48CB6" w14:textId="5A885944" w:rsidR="003B42C2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14616" w:history="1">
            <w:r w:rsidR="003B42C2" w:rsidRPr="008911D1">
              <w:rPr>
                <w:rStyle w:val="a6"/>
              </w:rPr>
              <w:t>Введение</w:t>
            </w:r>
            <w:r w:rsidR="003B42C2">
              <w:rPr>
                <w:webHidden/>
              </w:rPr>
              <w:tab/>
            </w:r>
            <w:r w:rsidR="003B42C2">
              <w:rPr>
                <w:webHidden/>
              </w:rPr>
              <w:fldChar w:fldCharType="begin"/>
            </w:r>
            <w:r w:rsidR="003B42C2">
              <w:rPr>
                <w:webHidden/>
              </w:rPr>
              <w:instrText xml:space="preserve"> PAGEREF _Toc183614616 \h </w:instrText>
            </w:r>
            <w:r w:rsidR="003B42C2">
              <w:rPr>
                <w:webHidden/>
              </w:rPr>
            </w:r>
            <w:r w:rsidR="003B42C2">
              <w:rPr>
                <w:webHidden/>
              </w:rPr>
              <w:fldChar w:fldCharType="separate"/>
            </w:r>
            <w:r w:rsidR="003B42C2">
              <w:rPr>
                <w:webHidden/>
              </w:rPr>
              <w:t>2</w:t>
            </w:r>
            <w:r w:rsidR="003B42C2">
              <w:rPr>
                <w:webHidden/>
              </w:rPr>
              <w:fldChar w:fldCharType="end"/>
            </w:r>
          </w:hyperlink>
        </w:p>
        <w:p w14:paraId="3CC6F60A" w14:textId="10D3F4AF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17" w:history="1">
            <w:r w:rsidRPr="008911D1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D9A1E5" w14:textId="729E03B1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18" w:history="1">
            <w:r w:rsidRPr="008911D1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2493E0" w14:textId="48EE8754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19" w:history="1">
            <w:r w:rsidRPr="008911D1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49CF5F" w14:textId="5FB7D9DA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0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A51E91" w14:textId="40F8DBF8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1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927D36" w14:textId="1D34E5A5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2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DA66F7" w14:textId="5CF7B162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3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AD1694" w14:textId="4588D50F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4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48078D" w14:textId="26D5C7F8" w:rsidR="003B42C2" w:rsidRDefault="003B42C2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5" w:history="1">
            <w:r w:rsidRPr="008911D1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56999E" w14:textId="4EEF558D" w:rsidR="003B42C2" w:rsidRDefault="003B42C2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6" w:history="1">
            <w:r w:rsidRPr="008911D1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5023BB" w14:textId="478213FC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7" w:history="1">
            <w:r w:rsidRPr="008911D1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7794E6" w14:textId="0E81214A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8" w:history="1">
            <w:r w:rsidRPr="008911D1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981ED5" w14:textId="75532D7F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29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E3C512" w14:textId="0792DAF4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0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0C0866" w14:textId="07C0C8EC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1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AB081E" w14:textId="195ECBBD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2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6369A7" w14:textId="5AC94A94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3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FD8DDCB" w14:textId="386F82A9" w:rsidR="003B42C2" w:rsidRDefault="003B42C2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4" w:history="1">
            <w:r w:rsidRPr="008911D1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DC1A271" w14:textId="70B94546" w:rsidR="003B42C2" w:rsidRDefault="003B42C2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5" w:history="1">
            <w:r w:rsidRPr="008911D1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8819FE5" w14:textId="06B5865E" w:rsidR="003B42C2" w:rsidRDefault="003B42C2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6" w:history="1">
            <w:r w:rsidRPr="008911D1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FDFDBAC" w14:textId="674568A6" w:rsidR="003B42C2" w:rsidRDefault="003B42C2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7" w:history="1">
            <w:r w:rsidRPr="008911D1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9FB3A44" w14:textId="35D58BC0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8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5F701F2" w14:textId="2CD58D17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39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0126013" w14:textId="3DD08EBA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40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BFCBDD4" w14:textId="153B0050" w:rsidR="003B42C2" w:rsidRDefault="003B42C2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41" w:history="1">
            <w:r w:rsidRPr="008911D1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0B2A7B" w14:textId="7CE8D110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42" w:history="1">
            <w:r w:rsidRPr="008911D1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969A0EE" w14:textId="2B7DF6ED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43" w:history="1">
            <w:r w:rsidRPr="008911D1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44F81D6" w14:textId="45E82026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44" w:history="1">
            <w:r w:rsidRPr="008911D1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934AB22" w14:textId="155738AA" w:rsidR="003B42C2" w:rsidRDefault="003B42C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3614645" w:history="1">
            <w:r w:rsidRPr="008911D1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8911D1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_Toc183614645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CF0F4E1" w14:textId="7496209F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308197F1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83614616"/>
      <w:r>
        <w:lastRenderedPageBreak/>
        <w:t>Вв</w:t>
      </w:r>
      <w:r w:rsidR="005A4E60" w:rsidRPr="00F62DCD">
        <w:t>едение</w:t>
      </w:r>
      <w:bookmarkEnd w:id="0"/>
    </w:p>
    <w:p w14:paraId="27FBA3D8" w14:textId="1D0D528D" w:rsidR="00064C03" w:rsidRDefault="00064C03" w:rsidP="00064C03">
      <w:r>
        <w:t xml:space="preserve">Данный документ является техническим заданием на разработку информационной системы </w:t>
      </w:r>
      <w:r w:rsidR="00394097">
        <w:t>для магазина пельменей</w:t>
      </w:r>
      <w:r>
        <w:t xml:space="preserve">, в котором описаны общие сведения о разработке, описание предметной области, требование к системе, требование к функции. </w:t>
      </w:r>
    </w:p>
    <w:p w14:paraId="7BC95887" w14:textId="77777777" w:rsidR="00064C03" w:rsidRDefault="00064C03" w:rsidP="00064C03">
      <w:r>
        <w:t xml:space="preserve">Документ регламентирует этапы и сроки разработки, результаты этапов разработки, процедуру приёмо-сдаточных испытаний. </w:t>
      </w:r>
    </w:p>
    <w:p w14:paraId="765622AF" w14:textId="77777777" w:rsidR="00064C03" w:rsidRDefault="00064C03" w:rsidP="00064C03">
      <w:r>
        <w:t xml:space="preserve">Документ предназначен для: </w:t>
      </w:r>
    </w:p>
    <w:p w14:paraId="617D864A" w14:textId="77777777" w:rsidR="00064C03" w:rsidRDefault="1E36BDA3" w:rsidP="02FD7EC2">
      <w:pPr>
        <w:pStyle w:val="a0"/>
        <w:suppressAutoHyphens/>
        <w:autoSpaceDN w:val="0"/>
      </w:pPr>
      <w:r>
        <w:t>Разработчика, чтобы использовать, как инструкцию в дальнейшей разработке;</w:t>
      </w:r>
    </w:p>
    <w:p w14:paraId="51B627B9" w14:textId="0065A5B6" w:rsidR="00064C03" w:rsidRPr="00064C03" w:rsidRDefault="30A755BD" w:rsidP="21945452">
      <w:pPr>
        <w:pStyle w:val="a0"/>
      </w:pPr>
      <w:r>
        <w:t>Приёмно-сдаточной комиссии: для ознакомления с результатами и оценивания;</w:t>
      </w:r>
    </w:p>
    <w:p w14:paraId="76AEB8FC" w14:textId="4A2AF1D2" w:rsidR="00064C03" w:rsidRPr="00064C03" w:rsidRDefault="3150223D" w:rsidP="21945452">
      <w:pPr>
        <w:pStyle w:val="a0"/>
      </w:pPr>
      <w:r>
        <w:t>З</w:t>
      </w:r>
      <w:r w:rsidR="1E36BDA3">
        <w:t>аказчика: для подтверждения соответствия разработки требованиям и приёмки работы.</w:t>
      </w:r>
    </w:p>
    <w:p w14:paraId="794047BB" w14:textId="4613A314" w:rsidR="00A63893" w:rsidRDefault="00EB6A0B" w:rsidP="0033294E">
      <w:pPr>
        <w:pStyle w:val="1"/>
        <w:ind w:left="0" w:firstLine="851"/>
      </w:pPr>
      <w:bookmarkStart w:id="1" w:name="_Toc74526610"/>
      <w:bookmarkStart w:id="2" w:name="_Toc128474254"/>
      <w:bookmarkStart w:id="3" w:name="_Toc183614617"/>
      <w:r w:rsidRPr="00EB6A0B">
        <w:lastRenderedPageBreak/>
        <w:t>Термины и определения</w:t>
      </w:r>
      <w:bookmarkEnd w:id="3"/>
    </w:p>
    <w:p w14:paraId="4DEB33AE" w14:textId="77777777" w:rsidR="00060877" w:rsidRDefault="00060877" w:rsidP="00060877">
      <w:r>
        <w:t xml:space="preserve">В настоящем документе используется следующий список терминов и определений: </w:t>
      </w:r>
    </w:p>
    <w:p w14:paraId="532A722D" w14:textId="77777777" w:rsidR="00060877" w:rsidRDefault="00060877" w:rsidP="00060877">
      <w:pPr>
        <w:rPr>
          <w:rFonts w:cs="Times New Roman"/>
          <w:szCs w:val="24"/>
        </w:rPr>
      </w:pPr>
      <w:r>
        <w:t xml:space="preserve">Интегрированная среда разработки – </w:t>
      </w:r>
      <w:r>
        <w:rPr>
          <w:rFonts w:cs="Times New Roman"/>
          <w:szCs w:val="24"/>
        </w:rPr>
        <w:t>комплекс программных средств, используемый программистами для разработки программного обеспечения;</w:t>
      </w:r>
    </w:p>
    <w:p w14:paraId="1E6B0BA1" w14:textId="77777777" w:rsidR="00060877" w:rsidRDefault="00060877" w:rsidP="00060877">
      <w:r>
        <w:rPr>
          <w:rFonts w:cs="Times New Roman"/>
          <w:szCs w:val="24"/>
        </w:rPr>
        <w:t xml:space="preserve">Интерфейс – </w:t>
      </w:r>
      <w:r>
        <w:t>это способ взаимодействия между пользователем и системой, программой или устройством.</w:t>
      </w:r>
    </w:p>
    <w:p w14:paraId="2FD7A148" w14:textId="77777777" w:rsidR="004D3246" w:rsidRPr="00060877" w:rsidRDefault="004D3246" w:rsidP="004D3246"/>
    <w:p w14:paraId="63A1A4BE" w14:textId="5A4A5D2A" w:rsidR="00A82498" w:rsidRDefault="00A82498" w:rsidP="0033294E">
      <w:pPr>
        <w:pStyle w:val="1"/>
        <w:ind w:left="0" w:firstLine="851"/>
      </w:pPr>
      <w:bookmarkStart w:id="4" w:name="_Toc183614618"/>
      <w:r>
        <w:lastRenderedPageBreak/>
        <w:t>Перечень сокращений</w:t>
      </w:r>
      <w:bookmarkEnd w:id="4"/>
    </w:p>
    <w:p w14:paraId="31448D99" w14:textId="77777777" w:rsidR="00060877" w:rsidRDefault="00060877" w:rsidP="00060877">
      <w:pPr>
        <w:rPr>
          <w:rFonts w:cs="Times New Roman"/>
          <w:szCs w:val="24"/>
        </w:rPr>
      </w:pPr>
      <w:r>
        <w:rPr>
          <w:rFonts w:cs="Times New Roman"/>
          <w:szCs w:val="24"/>
        </w:rPr>
        <w:t>В настоящем документе используются следующие сокращения:</w:t>
      </w:r>
    </w:p>
    <w:p w14:paraId="2DF9066B" w14:textId="77777777" w:rsidR="00060877" w:rsidRDefault="00060877" w:rsidP="00060877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IDE</w:t>
      </w:r>
      <w:r>
        <w:rPr>
          <w:rFonts w:cs="Times New Roman"/>
          <w:szCs w:val="24"/>
        </w:rPr>
        <w:t xml:space="preserve"> – интегрированная среда разработки;</w:t>
      </w:r>
    </w:p>
    <w:p w14:paraId="4577F68F" w14:textId="77777777" w:rsidR="00060877" w:rsidRDefault="00060877" w:rsidP="00060877">
      <w:pPr>
        <w:rPr>
          <w:rFonts w:cs="Times New Roman"/>
          <w:szCs w:val="24"/>
        </w:rPr>
      </w:pPr>
      <w:r>
        <w:rPr>
          <w:rFonts w:cs="Times New Roman"/>
          <w:szCs w:val="24"/>
        </w:rPr>
        <w:t>ИС – информационная система;</w:t>
      </w:r>
    </w:p>
    <w:p w14:paraId="263AB4ED" w14:textId="77777777" w:rsidR="00060877" w:rsidRDefault="00060877" w:rsidP="00060877">
      <w:pPr>
        <w:rPr>
          <w:rFonts w:cs="Times New Roman"/>
          <w:szCs w:val="24"/>
        </w:rPr>
      </w:pPr>
      <w:r>
        <w:rPr>
          <w:rFonts w:cs="Times New Roman"/>
          <w:szCs w:val="24"/>
        </w:rPr>
        <w:t>ОЗУ – оперативное запоминающее устройство;</w:t>
      </w:r>
    </w:p>
    <w:p w14:paraId="353BADEF" w14:textId="77777777" w:rsidR="00060877" w:rsidRDefault="00060877" w:rsidP="00060877">
      <w:pPr>
        <w:rPr>
          <w:rFonts w:cs="Times New Roman"/>
          <w:szCs w:val="24"/>
        </w:rPr>
      </w:pPr>
      <w:r>
        <w:rPr>
          <w:rFonts w:cs="Times New Roman"/>
          <w:szCs w:val="24"/>
        </w:rPr>
        <w:t>ГОСТ – государственный общесоюзный стандарт;</w:t>
      </w:r>
    </w:p>
    <w:p w14:paraId="4D8C6864" w14:textId="77777777" w:rsidR="00060877" w:rsidRDefault="00060877" w:rsidP="00060877">
      <w:pPr>
        <w:rPr>
          <w:rFonts w:cs="Times New Roman"/>
          <w:szCs w:val="24"/>
        </w:rPr>
      </w:pPr>
      <w:r>
        <w:rPr>
          <w:rFonts w:cs="Times New Roman"/>
          <w:szCs w:val="24"/>
        </w:rPr>
        <w:t>ПК – персональным компьютер.</w:t>
      </w:r>
    </w:p>
    <w:p w14:paraId="38600864" w14:textId="7D888C5C" w:rsidR="00592879" w:rsidRDefault="00592879" w:rsidP="0033294E">
      <w:pPr>
        <w:pStyle w:val="1"/>
        <w:tabs>
          <w:tab w:val="left" w:pos="426"/>
        </w:tabs>
        <w:ind w:left="0" w:firstLine="851"/>
      </w:pPr>
      <w:bookmarkStart w:id="5" w:name="_Toc183614619"/>
      <w:r>
        <w:lastRenderedPageBreak/>
        <w:t>Основные сведения о разработке</w:t>
      </w:r>
      <w:bookmarkEnd w:id="5"/>
    </w:p>
    <w:p w14:paraId="41078D8B" w14:textId="7815DAAC" w:rsidR="00F91124" w:rsidRDefault="00A52CF3" w:rsidP="00805A34">
      <w:pPr>
        <w:pStyle w:val="2"/>
        <w:ind w:left="0" w:firstLine="851"/>
      </w:pPr>
      <w:bookmarkStart w:id="6" w:name="_Toc183614620"/>
      <w:r>
        <w:t>Наименование разработки</w:t>
      </w:r>
      <w:bookmarkEnd w:id="6"/>
    </w:p>
    <w:p w14:paraId="7972F9A8" w14:textId="57DEB78F" w:rsidR="00064C03" w:rsidRPr="00064C03" w:rsidRDefault="00064C03" w:rsidP="00064C03">
      <w:r>
        <w:t>Наименование информационной системы, разрабатываемой в ходе учебной практики: «</w:t>
      </w:r>
      <w:r w:rsidR="00394097">
        <w:t>Информ</w:t>
      </w:r>
      <w:r w:rsidR="00E748CF">
        <w:t>ационная система для магазина пельменей</w:t>
      </w:r>
      <w:r>
        <w:t>».</w:t>
      </w:r>
    </w:p>
    <w:p w14:paraId="4D0F4268" w14:textId="2C3DCAAF" w:rsidR="00A52CF3" w:rsidRDefault="00A52CF3" w:rsidP="00805A34">
      <w:pPr>
        <w:pStyle w:val="2"/>
        <w:ind w:left="0" w:firstLine="851"/>
      </w:pPr>
      <w:bookmarkStart w:id="7" w:name="_Toc183614621"/>
      <w:r>
        <w:t>Цель и задачи</w:t>
      </w:r>
      <w:bookmarkEnd w:id="7"/>
    </w:p>
    <w:p w14:paraId="69EB22A1" w14:textId="478EE728" w:rsidR="00064C03" w:rsidRDefault="00064C03" w:rsidP="00064C03">
      <w:r>
        <w:t xml:space="preserve">Целью разработки является создание информационной системы </w:t>
      </w:r>
      <w:r w:rsidR="00E748CF">
        <w:t xml:space="preserve">для магазина пельменей </w:t>
      </w:r>
      <w:r>
        <w:t>в соответствии с требованиями, написанными в этом документе, и подготовка документации.</w:t>
      </w:r>
    </w:p>
    <w:p w14:paraId="7C9C59B8" w14:textId="77777777" w:rsidR="00064C03" w:rsidRPr="00394097" w:rsidRDefault="00064C03" w:rsidP="00064C03">
      <w:r>
        <w:t>Задачи</w:t>
      </w:r>
      <w:r>
        <w:rPr>
          <w:lang w:val="en-US"/>
        </w:rPr>
        <w:t>:</w:t>
      </w:r>
    </w:p>
    <w:p w14:paraId="7776974D" w14:textId="7C66B7F6" w:rsidR="005C7729" w:rsidRDefault="003B5AD9" w:rsidP="005C7729">
      <w:pPr>
        <w:pStyle w:val="a0"/>
        <w:numPr>
          <w:ilvl w:val="0"/>
          <w:numId w:val="62"/>
        </w:numPr>
        <w:ind w:left="0" w:firstLine="851"/>
      </w:pPr>
      <w:r>
        <w:t>проанализировать предметную область</w:t>
      </w:r>
      <w:r w:rsidR="005C7729">
        <w:t>;</w:t>
      </w:r>
    </w:p>
    <w:p w14:paraId="1B975E95" w14:textId="77777777" w:rsidR="005C7729" w:rsidRDefault="005C7729" w:rsidP="005C7729">
      <w:pPr>
        <w:pStyle w:val="a0"/>
        <w:numPr>
          <w:ilvl w:val="0"/>
          <w:numId w:val="62"/>
        </w:numPr>
        <w:ind w:left="0" w:firstLine="851"/>
      </w:pPr>
      <w:r>
        <w:t xml:space="preserve">спроектировать информационную систему и концептуальную базу данных; </w:t>
      </w:r>
    </w:p>
    <w:p w14:paraId="19144C7A" w14:textId="77777777" w:rsidR="005C7729" w:rsidRDefault="005C7729" w:rsidP="005C7729">
      <w:pPr>
        <w:pStyle w:val="a0"/>
        <w:numPr>
          <w:ilvl w:val="0"/>
          <w:numId w:val="62"/>
        </w:numPr>
        <w:ind w:left="0" w:firstLine="851"/>
      </w:pPr>
      <w:r>
        <w:t>реализовать программу и физическую базу данных;</w:t>
      </w:r>
    </w:p>
    <w:p w14:paraId="3AC6AFB3" w14:textId="06C54328" w:rsidR="005C7729" w:rsidRDefault="005C7729" w:rsidP="005C7729">
      <w:pPr>
        <w:pStyle w:val="a0"/>
        <w:numPr>
          <w:ilvl w:val="0"/>
          <w:numId w:val="62"/>
        </w:numPr>
        <w:ind w:left="0" w:firstLine="851"/>
      </w:pPr>
      <w:r>
        <w:t>разработ</w:t>
      </w:r>
      <w:r w:rsidR="003B5AD9">
        <w:t>ать</w:t>
      </w:r>
      <w:r>
        <w:t xml:space="preserve"> документаци</w:t>
      </w:r>
      <w:r w:rsidR="003B5AD9">
        <w:t>ю</w:t>
      </w:r>
      <w:r>
        <w:t>;</w:t>
      </w:r>
    </w:p>
    <w:p w14:paraId="734F3586" w14:textId="34588BE9" w:rsidR="005C7729" w:rsidRDefault="003B5AD9" w:rsidP="005C7729">
      <w:pPr>
        <w:pStyle w:val="a0"/>
        <w:numPr>
          <w:ilvl w:val="0"/>
          <w:numId w:val="62"/>
        </w:numPr>
        <w:ind w:left="0" w:firstLine="851"/>
      </w:pPr>
      <w:r>
        <w:t xml:space="preserve">пройти </w:t>
      </w:r>
      <w:r w:rsidR="005C7729">
        <w:t>приемно-сдаточные испытания.</w:t>
      </w:r>
    </w:p>
    <w:p w14:paraId="52EDEC11" w14:textId="4F2910F7" w:rsidR="00A52CF3" w:rsidRDefault="00847368" w:rsidP="00805A34">
      <w:pPr>
        <w:pStyle w:val="2"/>
        <w:ind w:left="0" w:firstLine="851"/>
      </w:pPr>
      <w:bookmarkStart w:id="8" w:name="_Toc183614622"/>
      <w:r>
        <w:t>Сведения об участниках разработки</w:t>
      </w:r>
      <w:bookmarkEnd w:id="8"/>
    </w:p>
    <w:p w14:paraId="3FCAE21C" w14:textId="3C8AB0CF" w:rsidR="00064C03" w:rsidRDefault="00064C03" w:rsidP="00064C03">
      <w:r>
        <w:t xml:space="preserve">Исполнителем настоящей работы является студент ФГБОУ ВО «Вятского государственного университета» (колледжа </w:t>
      </w:r>
      <w:proofErr w:type="spellStart"/>
      <w:r>
        <w:t>ВятГУ</w:t>
      </w:r>
      <w:proofErr w:type="spellEnd"/>
      <w:r>
        <w:t>), группы ИСПк-</w:t>
      </w:r>
      <w:r w:rsidR="00F00053" w:rsidRPr="00F00053">
        <w:t>3</w:t>
      </w:r>
      <w:r>
        <w:t xml:space="preserve">05-52-00 </w:t>
      </w:r>
      <w:r w:rsidR="001751F2">
        <w:t>Доронин Артём Алексеевич</w:t>
      </w:r>
      <w:r>
        <w:t>.</w:t>
      </w:r>
    </w:p>
    <w:p w14:paraId="6551202A" w14:textId="77777777" w:rsidR="00064C03" w:rsidRDefault="00064C03" w:rsidP="00532887">
      <w:pPr>
        <w:pStyle w:val="a0"/>
        <w:numPr>
          <w:ilvl w:val="0"/>
          <w:numId w:val="0"/>
        </w:numPr>
        <w:ind w:firstLine="851"/>
      </w:pPr>
      <w:r>
        <w:t xml:space="preserve">Заказчиком настоящей работы является коллектив преподавателей ФГБОУ ВО «Вятского государственного университета» (колледжа </w:t>
      </w:r>
      <w:proofErr w:type="spellStart"/>
      <w:r>
        <w:t>ВятГУ</w:t>
      </w:r>
      <w:proofErr w:type="spellEnd"/>
      <w:r>
        <w:t xml:space="preserve">): </w:t>
      </w:r>
    </w:p>
    <w:p w14:paraId="57348153" w14:textId="77777777" w:rsidR="0077264C" w:rsidRPr="0077264C" w:rsidRDefault="0077264C" w:rsidP="00600BE5">
      <w:pPr>
        <w:pStyle w:val="a0"/>
      </w:pPr>
      <w:r w:rsidRPr="0077264C">
        <w:t>Руководитель ОП по специальности 09.02.07 «Информационные системы и программирование», Чистяков Г. А.; </w:t>
      </w:r>
    </w:p>
    <w:p w14:paraId="145225B8" w14:textId="77777777" w:rsidR="0077264C" w:rsidRPr="0077264C" w:rsidRDefault="0077264C" w:rsidP="00600BE5">
      <w:pPr>
        <w:pStyle w:val="a0"/>
      </w:pPr>
      <w:r w:rsidRPr="0077264C">
        <w:t>Преподаватель по МДК.05.01 и МДК.06.02, Самоделкин П.А. </w:t>
      </w:r>
    </w:p>
    <w:p w14:paraId="3023BE10" w14:textId="6D0D175A" w:rsidR="00064C03" w:rsidRDefault="0077264C" w:rsidP="00C13A2A">
      <w:pPr>
        <w:pStyle w:val="a0"/>
      </w:pPr>
      <w:r w:rsidRPr="0077264C">
        <w:t>Преподаватель по</w:t>
      </w:r>
      <w:r w:rsidR="00C13A2A">
        <w:t xml:space="preserve"> дисциплине «П</w:t>
      </w:r>
      <w:r w:rsidRPr="0077264C">
        <w:t xml:space="preserve">роектированию </w:t>
      </w:r>
      <w:r w:rsidR="00C13A2A">
        <w:t>баз данных»</w:t>
      </w:r>
      <w:r w:rsidRPr="0077264C">
        <w:t>, Жилова Ю.А. </w:t>
      </w:r>
    </w:p>
    <w:p w14:paraId="0A193ADC" w14:textId="5FED1A6F" w:rsidR="00847368" w:rsidRDefault="00847368" w:rsidP="00805A34">
      <w:pPr>
        <w:pStyle w:val="2"/>
        <w:ind w:left="0" w:firstLine="851"/>
      </w:pPr>
      <w:bookmarkStart w:id="9" w:name="_Toc183614623"/>
      <w:r>
        <w:t>Сроки разработки</w:t>
      </w:r>
      <w:bookmarkEnd w:id="9"/>
    </w:p>
    <w:p w14:paraId="261C0A30" w14:textId="3282A3E1" w:rsidR="00064C03" w:rsidRPr="00064C03" w:rsidRDefault="00064C03" w:rsidP="00064C03">
      <w:r>
        <w:t>Разработка программного продукта должна быть осуществлена с 0</w:t>
      </w:r>
      <w:r w:rsidR="00C12792">
        <w:t>5</w:t>
      </w:r>
      <w:r>
        <w:t>.0</w:t>
      </w:r>
      <w:r w:rsidR="00C12792">
        <w:t>9</w:t>
      </w:r>
      <w:r>
        <w:t>.2024 по 2</w:t>
      </w:r>
      <w:r w:rsidR="00C12792">
        <w:t>5</w:t>
      </w:r>
      <w:r>
        <w:t>.12.2024</w:t>
      </w:r>
    </w:p>
    <w:p w14:paraId="65EBEE70" w14:textId="7A329168" w:rsidR="00847368" w:rsidRDefault="00847368" w:rsidP="00805A34">
      <w:pPr>
        <w:pStyle w:val="2"/>
        <w:ind w:left="0" w:firstLine="851"/>
      </w:pPr>
      <w:bookmarkStart w:id="10" w:name="_Toc183614624"/>
      <w:r>
        <w:lastRenderedPageBreak/>
        <w:t>Назначение разработки</w:t>
      </w:r>
      <w:bookmarkEnd w:id="10"/>
    </w:p>
    <w:p w14:paraId="010130B5" w14:textId="310A4837" w:rsidR="00A00224" w:rsidRDefault="00A00224" w:rsidP="00805A34">
      <w:pPr>
        <w:pStyle w:val="3"/>
        <w:tabs>
          <w:tab w:val="clear" w:pos="1701"/>
          <w:tab w:val="left" w:pos="993"/>
        </w:tabs>
        <w:ind w:left="0" w:firstLine="851"/>
      </w:pPr>
      <w:bookmarkStart w:id="11" w:name="_Toc183614625"/>
      <w:r>
        <w:t>Функциональное назначение</w:t>
      </w:r>
      <w:bookmarkEnd w:id="11"/>
    </w:p>
    <w:p w14:paraId="728139AB" w14:textId="6D4819DC" w:rsidR="00F00053" w:rsidRPr="00F37E2A" w:rsidRDefault="01F6DB0B" w:rsidP="0077264C">
      <w:r>
        <w:t xml:space="preserve">Функциональным назначением </w:t>
      </w:r>
      <w:r w:rsidR="24B8F443">
        <w:t>разработки</w:t>
      </w:r>
      <w:r>
        <w:t xml:space="preserve"> является:</w:t>
      </w:r>
      <w:r w:rsidR="405CF87B">
        <w:t xml:space="preserve"> </w:t>
      </w:r>
      <w:r w:rsidR="5808A4BB">
        <w:t>внесение каталога товаров, редактирование каталога товаро</w:t>
      </w:r>
      <w:r w:rsidR="0DCB0CC2">
        <w:t xml:space="preserve">в, </w:t>
      </w:r>
      <w:r w:rsidR="7AA9981D">
        <w:t>а</w:t>
      </w:r>
      <w:r w:rsidR="2465DC50">
        <w:t xml:space="preserve">втоматизация кассовых процессов, вывод чеков в виде </w:t>
      </w:r>
      <w:r w:rsidR="2465DC50" w:rsidRPr="21945452">
        <w:rPr>
          <w:lang w:val="en-US"/>
        </w:rPr>
        <w:t>PDF</w:t>
      </w:r>
      <w:r w:rsidR="2465DC50">
        <w:t xml:space="preserve"> файла, составление отчетности о выручке за день. </w:t>
      </w:r>
    </w:p>
    <w:p w14:paraId="71F9BF52" w14:textId="17356110" w:rsidR="00A00224" w:rsidRDefault="00A00224" w:rsidP="00805A34">
      <w:pPr>
        <w:pStyle w:val="3"/>
        <w:tabs>
          <w:tab w:val="clear" w:pos="1701"/>
          <w:tab w:val="left" w:pos="993"/>
        </w:tabs>
        <w:ind w:left="0" w:firstLine="851"/>
      </w:pPr>
      <w:bookmarkStart w:id="12" w:name="_Toc183614626"/>
      <w:r>
        <w:t>Эксплуатационное назначение</w:t>
      </w:r>
      <w:bookmarkEnd w:id="12"/>
    </w:p>
    <w:p w14:paraId="2AEE954F" w14:textId="04AFB699" w:rsidR="00DA4963" w:rsidRPr="00DA4963" w:rsidRDefault="2009ED1B" w:rsidP="00DA4963">
      <w:r>
        <w:t>Эксплуатационным назначением информационной системы является использование её в магазинах, специализирующихся на продаже пельменей.</w:t>
      </w:r>
    </w:p>
    <w:p w14:paraId="41CED6DE" w14:textId="7792EB84" w:rsidR="00592879" w:rsidRDefault="00E61B22" w:rsidP="00805A34">
      <w:pPr>
        <w:pStyle w:val="1"/>
        <w:ind w:left="0" w:firstLine="851"/>
      </w:pPr>
      <w:bookmarkStart w:id="13" w:name="_Toc183614627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3"/>
    </w:p>
    <w:p w14:paraId="1A709C7D" w14:textId="603BD295" w:rsidR="00071CA2" w:rsidRDefault="00071CA2" w:rsidP="00071CA2">
      <w:r>
        <w:t>Задачей ИС является упрощение работы на кассе в магазине.</w:t>
      </w:r>
    </w:p>
    <w:p w14:paraId="6D303628" w14:textId="4FBB6F69" w:rsidR="00071CA2" w:rsidRDefault="00071CA2" w:rsidP="00071CA2">
      <w:r>
        <w:t xml:space="preserve">ИС для магазина пельменей будет находиться на ПК в самом магазине в кассовой зоне. ИС предоставляет список всех товаров с их изображением и кратким описанием, чтобы упростить кассирам взаимодействие с покупателями, а также упростить подсчет итоговой стоимости всех товаров покупателя. </w:t>
      </w:r>
    </w:p>
    <w:p w14:paraId="6D9A990F" w14:textId="77777777" w:rsidR="00071CA2" w:rsidRPr="00071CA2" w:rsidRDefault="00071CA2" w:rsidP="00071CA2">
      <w:r>
        <w:t>Предметная область данной системы состоит из следующих элементов</w:t>
      </w:r>
      <w:r w:rsidRPr="00F5529B">
        <w:t xml:space="preserve">: </w:t>
      </w:r>
    </w:p>
    <w:p w14:paraId="5EEED074" w14:textId="238B85EB" w:rsidR="00071CA2" w:rsidRDefault="00D847A4" w:rsidP="02FD7EC2">
      <w:pPr>
        <w:pStyle w:val="a0"/>
      </w:pPr>
      <w:r>
        <w:t>п</w:t>
      </w:r>
      <w:r w:rsidR="49C7DA76">
        <w:t xml:space="preserve">редоставление </w:t>
      </w:r>
      <w:r w:rsidR="08DF45D1">
        <w:t xml:space="preserve">для кассиров </w:t>
      </w:r>
      <w:r w:rsidR="49C7DA76">
        <w:t>всего ассортимента товаров в магазине</w:t>
      </w:r>
      <w:r w:rsidR="00023AA3" w:rsidRPr="00023AA3">
        <w:t>;</w:t>
      </w:r>
      <w:r w:rsidR="7457CB06">
        <w:t xml:space="preserve"> </w:t>
      </w:r>
    </w:p>
    <w:p w14:paraId="072BA936" w14:textId="3FA5C7A1" w:rsidR="790DECE2" w:rsidRDefault="00D847A4" w:rsidP="21945452">
      <w:pPr>
        <w:pStyle w:val="a0"/>
      </w:pPr>
      <w:r>
        <w:t>п</w:t>
      </w:r>
      <w:r w:rsidR="790DECE2">
        <w:t>одсчет стоимости товаров покупателей</w:t>
      </w:r>
      <w:r w:rsidR="00023AA3">
        <w:rPr>
          <w:lang w:val="en-US"/>
        </w:rPr>
        <w:t>;</w:t>
      </w:r>
    </w:p>
    <w:p w14:paraId="628DB7DE" w14:textId="4BB84DAD" w:rsidR="790DECE2" w:rsidRDefault="00D847A4" w:rsidP="21945452">
      <w:pPr>
        <w:pStyle w:val="a0"/>
      </w:pPr>
      <w:r>
        <w:t>о</w:t>
      </w:r>
      <w:r w:rsidR="790DECE2">
        <w:t>формление скидок</w:t>
      </w:r>
      <w:r w:rsidR="00023AA3">
        <w:rPr>
          <w:lang w:val="en-US"/>
        </w:rPr>
        <w:t>;</w:t>
      </w:r>
    </w:p>
    <w:p w14:paraId="336C2564" w14:textId="33A4184A" w:rsidR="790DECE2" w:rsidRDefault="00D847A4" w:rsidP="21945452">
      <w:pPr>
        <w:pStyle w:val="a0"/>
      </w:pPr>
      <w:r>
        <w:t>в</w:t>
      </w:r>
      <w:r w:rsidR="790DECE2">
        <w:t>ывод чека для покупателей</w:t>
      </w:r>
      <w:r w:rsidR="00023AA3">
        <w:rPr>
          <w:lang w:val="en-US"/>
        </w:rPr>
        <w:t>;</w:t>
      </w:r>
    </w:p>
    <w:p w14:paraId="0EE84240" w14:textId="16F5F651" w:rsidR="790DECE2" w:rsidRDefault="00D847A4" w:rsidP="21945452">
      <w:pPr>
        <w:pStyle w:val="a0"/>
      </w:pPr>
      <w:r>
        <w:t>п</w:t>
      </w:r>
      <w:r w:rsidR="790DECE2">
        <w:t>редоставление отчетности по выручке после закрытия смены</w:t>
      </w:r>
      <w:r w:rsidR="00023AA3" w:rsidRPr="00023AA3">
        <w:t>;</w:t>
      </w:r>
    </w:p>
    <w:p w14:paraId="77FB202C" w14:textId="78449E93" w:rsidR="008774AB" w:rsidRPr="003B42C2" w:rsidRDefault="008774AB" w:rsidP="003B42C2">
      <w:pPr>
        <w:ind w:left="851" w:firstLine="0"/>
        <w:rPr>
          <w:b/>
          <w:bCs/>
          <w:lang w:val="en-US"/>
        </w:rPr>
      </w:pPr>
      <w:r w:rsidRPr="003B42C2">
        <w:rPr>
          <w:b/>
          <w:bCs/>
        </w:rPr>
        <w:t>Обзор аналогов</w:t>
      </w:r>
      <w:r w:rsidR="003B42C2" w:rsidRPr="003B42C2">
        <w:rPr>
          <w:b/>
          <w:bCs/>
          <w:lang w:val="en-US"/>
        </w:rPr>
        <w:t>:</w:t>
      </w:r>
    </w:p>
    <w:p w14:paraId="6282036D" w14:textId="48220DA1" w:rsidR="008774AB" w:rsidRPr="0033294E" w:rsidRDefault="008774AB" w:rsidP="0033294E">
      <w:r w:rsidRPr="0033294E">
        <w:t>1С: Розница</w:t>
      </w:r>
    </w:p>
    <w:p w14:paraId="5DD118D0" w14:textId="3D759280" w:rsidR="00B85F2D" w:rsidRDefault="00B85F2D" w:rsidP="00B85F2D">
      <w:r w:rsidRPr="00B85F2D">
        <w:t>И</w:t>
      </w:r>
      <w:r>
        <w:t>С</w:t>
      </w:r>
      <w:r w:rsidRPr="00B85F2D">
        <w:t xml:space="preserve"> для автоматизации работы ретейла</w:t>
      </w:r>
      <w:r>
        <w:t>.</w:t>
      </w:r>
    </w:p>
    <w:p w14:paraId="469B5AE1" w14:textId="16F28E2E" w:rsidR="002D4BF4" w:rsidRDefault="002D4BF4" w:rsidP="00B85F2D">
      <w:hyperlink r:id="rId11" w:history="1">
        <w:r w:rsidRPr="002D4BF4">
          <w:rPr>
            <w:rStyle w:val="a6"/>
          </w:rPr>
          <w:t>https://v8.1c.ru/retail/</w:t>
        </w:r>
      </w:hyperlink>
    </w:p>
    <w:p w14:paraId="653BFEDA" w14:textId="3D89C45F" w:rsidR="00B85F2D" w:rsidRDefault="00B85F2D" w:rsidP="000C22C1">
      <w:pPr>
        <w:ind w:firstLine="0"/>
        <w:jc w:val="center"/>
      </w:pPr>
      <w:r>
        <w:rPr>
          <w:noProof/>
        </w:rPr>
        <w:drawing>
          <wp:inline distT="0" distB="0" distL="0" distR="0" wp14:anchorId="218341D1" wp14:editId="1ABFF958">
            <wp:extent cx="4051935" cy="3581400"/>
            <wp:effectExtent l="0" t="0" r="5715" b="0"/>
            <wp:docPr id="1925412443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60" cy="35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4DCF" w14:textId="621EFB4C" w:rsidR="009571FF" w:rsidRPr="009571FF" w:rsidRDefault="009571FF" w:rsidP="009571FF">
      <w:pPr>
        <w:ind w:firstLine="0"/>
        <w:jc w:val="center"/>
      </w:pPr>
      <w:r>
        <w:t>Рисунок 2 – 1С</w:t>
      </w:r>
      <w:r>
        <w:rPr>
          <w:lang w:val="en-US"/>
        </w:rPr>
        <w:t xml:space="preserve">: </w:t>
      </w:r>
      <w:r>
        <w:t>Розница</w:t>
      </w:r>
    </w:p>
    <w:p w14:paraId="4090D8CC" w14:textId="5F456181" w:rsidR="00B85F2D" w:rsidRDefault="00B85F2D" w:rsidP="00B85F2D">
      <w:pPr>
        <w:rPr>
          <w:lang w:val="en-US"/>
        </w:rPr>
      </w:pPr>
      <w:r>
        <w:t>Плюсы</w:t>
      </w:r>
      <w:r>
        <w:rPr>
          <w:lang w:val="en-US"/>
        </w:rPr>
        <w:t>:</w:t>
      </w:r>
    </w:p>
    <w:p w14:paraId="26CD4FFF" w14:textId="467E3A56" w:rsidR="00B85F2D" w:rsidRPr="00300757" w:rsidRDefault="00300757" w:rsidP="00300757">
      <w:pPr>
        <w:pStyle w:val="a0"/>
      </w:pPr>
      <w:r>
        <w:t>п</w:t>
      </w:r>
      <w:r w:rsidR="00B85F2D" w:rsidRPr="00300757">
        <w:t>озволяет работать с любым магазином</w:t>
      </w:r>
      <w:r w:rsidR="00EC1072" w:rsidRPr="00300757">
        <w:t>;</w:t>
      </w:r>
    </w:p>
    <w:p w14:paraId="1CB363CB" w14:textId="175673EE" w:rsidR="00B85F2D" w:rsidRPr="00300757" w:rsidRDefault="00300757" w:rsidP="00300757">
      <w:pPr>
        <w:pStyle w:val="a0"/>
      </w:pPr>
      <w:r>
        <w:lastRenderedPageBreak/>
        <w:t>м</w:t>
      </w:r>
      <w:r w:rsidR="00B85F2D" w:rsidRPr="00300757">
        <w:t>ожет производить расчет зарплаты для кассиров</w:t>
      </w:r>
      <w:r w:rsidR="00EC1072" w:rsidRPr="00300757">
        <w:t>;</w:t>
      </w:r>
    </w:p>
    <w:p w14:paraId="13027D46" w14:textId="1EADC1F6" w:rsidR="00B85F2D" w:rsidRPr="00300757" w:rsidRDefault="00300757" w:rsidP="00300757">
      <w:pPr>
        <w:pStyle w:val="a0"/>
      </w:pPr>
      <w:r>
        <w:t>м</w:t>
      </w:r>
      <w:r w:rsidR="00EC1072" w:rsidRPr="00300757">
        <w:t>о</w:t>
      </w:r>
      <w:r w:rsidR="00B85F2D" w:rsidRPr="00300757">
        <w:t>жет производить аналитику работы точки</w:t>
      </w:r>
      <w:r w:rsidR="00EC1072" w:rsidRPr="00300757">
        <w:t>;</w:t>
      </w:r>
    </w:p>
    <w:p w14:paraId="6AEA0205" w14:textId="77777777" w:rsidR="00B85F2D" w:rsidRDefault="00B85F2D" w:rsidP="00B85F2D"/>
    <w:p w14:paraId="21FE6DA1" w14:textId="77777777" w:rsidR="00B85F2D" w:rsidRDefault="00B85F2D" w:rsidP="00B85F2D"/>
    <w:p w14:paraId="55035CFA" w14:textId="74EF3E04" w:rsidR="00B85F2D" w:rsidRDefault="00B85F2D" w:rsidP="00B85F2D">
      <w:pPr>
        <w:rPr>
          <w:lang w:val="en-US"/>
        </w:rPr>
      </w:pPr>
      <w:r>
        <w:t>Минусы</w:t>
      </w:r>
      <w:r>
        <w:rPr>
          <w:lang w:val="en-US"/>
        </w:rPr>
        <w:t>:</w:t>
      </w:r>
    </w:p>
    <w:p w14:paraId="23D51F86" w14:textId="589E408D" w:rsidR="00B85F2D" w:rsidRPr="00300757" w:rsidRDefault="00B85F2D" w:rsidP="00300757">
      <w:pPr>
        <w:pStyle w:val="a0"/>
      </w:pPr>
      <w:r w:rsidRPr="00300757">
        <w:t>ИС является платной</w:t>
      </w:r>
      <w:r w:rsidR="00EC1072" w:rsidRPr="00300757">
        <w:t>;</w:t>
      </w:r>
    </w:p>
    <w:p w14:paraId="2D7FF6AB" w14:textId="586EC275" w:rsidR="00B85F2D" w:rsidRPr="00300757" w:rsidRDefault="00300757" w:rsidP="00300757">
      <w:pPr>
        <w:pStyle w:val="a0"/>
      </w:pPr>
      <w:r>
        <w:t>с</w:t>
      </w:r>
      <w:r w:rsidR="00B85F2D" w:rsidRPr="00300757">
        <w:t>ложно настроить без специалистов</w:t>
      </w:r>
      <w:r w:rsidR="00EC1072" w:rsidRPr="00300757">
        <w:t>;</w:t>
      </w:r>
    </w:p>
    <w:p w14:paraId="6B87C081" w14:textId="6D673CFB" w:rsidR="00125A53" w:rsidRPr="00300757" w:rsidRDefault="00300757" w:rsidP="00300757">
      <w:pPr>
        <w:pStyle w:val="a0"/>
      </w:pPr>
      <w:r>
        <w:t>д</w:t>
      </w:r>
      <w:r w:rsidR="00B85F2D" w:rsidRPr="00300757">
        <w:t>ля настройки под конкретный магазин требуются отдельные решения</w:t>
      </w:r>
      <w:r w:rsidR="00EC1072" w:rsidRPr="00300757">
        <w:t>;</w:t>
      </w:r>
    </w:p>
    <w:p w14:paraId="7690D098" w14:textId="548C15D0" w:rsidR="00A602C4" w:rsidRPr="0033294E" w:rsidRDefault="009571FF" w:rsidP="0033294E">
      <w:r w:rsidRPr="0033294E">
        <w:t>СБИС Розница</w:t>
      </w:r>
    </w:p>
    <w:p w14:paraId="26191332" w14:textId="77777777" w:rsidR="002D4BF4" w:rsidRDefault="009571FF" w:rsidP="002D4BF4">
      <w:pPr>
        <w:tabs>
          <w:tab w:val="center" w:pos="5528"/>
        </w:tabs>
      </w:pPr>
      <w:r>
        <w:t>ИС для автоматизации работы ретейла</w:t>
      </w:r>
    </w:p>
    <w:p w14:paraId="3CF7EE4B" w14:textId="417E5766" w:rsidR="009571FF" w:rsidRPr="009571FF" w:rsidRDefault="002D4BF4" w:rsidP="002D4BF4">
      <w:pPr>
        <w:tabs>
          <w:tab w:val="center" w:pos="5528"/>
        </w:tabs>
      </w:pPr>
      <w:hyperlink r:id="rId13" w:history="1">
        <w:r w:rsidRPr="002D4BF4">
          <w:rPr>
            <w:rStyle w:val="a6"/>
          </w:rPr>
          <w:t>https://sbis.ru/retail</w:t>
        </w:r>
      </w:hyperlink>
      <w:r>
        <w:tab/>
      </w:r>
    </w:p>
    <w:p w14:paraId="61E374E9" w14:textId="28164113" w:rsidR="00A602C4" w:rsidRDefault="009571FF" w:rsidP="00A602C4">
      <w:pPr>
        <w:ind w:firstLine="0"/>
        <w:jc w:val="center"/>
      </w:pPr>
      <w:r w:rsidRPr="009571FF">
        <w:rPr>
          <w:noProof/>
        </w:rPr>
        <w:drawing>
          <wp:inline distT="0" distB="0" distL="0" distR="0" wp14:anchorId="78CB4480" wp14:editId="19DE5314">
            <wp:extent cx="3994785" cy="3025140"/>
            <wp:effectExtent l="0" t="0" r="5715" b="3810"/>
            <wp:docPr id="90591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13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954" cy="30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A5E0" w14:textId="4B09405A" w:rsidR="00A602C4" w:rsidRPr="002D4BF4" w:rsidRDefault="00A602C4" w:rsidP="00A602C4">
      <w:pPr>
        <w:ind w:firstLine="0"/>
        <w:jc w:val="center"/>
      </w:pPr>
      <w:r>
        <w:t xml:space="preserve">Рисунок 2 – </w:t>
      </w:r>
      <w:r w:rsidR="002D4BF4">
        <w:t>СБИС Розница</w:t>
      </w:r>
    </w:p>
    <w:p w14:paraId="44BCF227" w14:textId="3BB35A75" w:rsidR="00A602C4" w:rsidRDefault="00A602C4" w:rsidP="00A602C4">
      <w:r>
        <w:t>Плюсы</w:t>
      </w:r>
      <w:r>
        <w:rPr>
          <w:lang w:val="en-US"/>
        </w:rPr>
        <w:t xml:space="preserve">: </w:t>
      </w:r>
    </w:p>
    <w:p w14:paraId="1115EA3D" w14:textId="5AC4FB55" w:rsidR="009571FF" w:rsidRPr="00300757" w:rsidRDefault="00300757" w:rsidP="00300757">
      <w:pPr>
        <w:pStyle w:val="a0"/>
      </w:pPr>
      <w:r>
        <w:t>в</w:t>
      </w:r>
      <w:r w:rsidR="009571FF" w:rsidRPr="00300757">
        <w:t xml:space="preserve"> приложение встроена CRM-система, через которую можно оценивать платежеспособность клиентов и создавать для них персональные предложения</w:t>
      </w:r>
      <w:r w:rsidR="00EC1072" w:rsidRPr="00300757">
        <w:t>;</w:t>
      </w:r>
    </w:p>
    <w:p w14:paraId="653D1C9B" w14:textId="3853A2A3" w:rsidR="009571FF" w:rsidRPr="00300757" w:rsidRDefault="00300757" w:rsidP="00300757">
      <w:pPr>
        <w:pStyle w:val="a0"/>
      </w:pPr>
      <w:r>
        <w:t>п</w:t>
      </w:r>
      <w:r w:rsidR="009571FF" w:rsidRPr="00300757">
        <w:t>озволяет работать с любым магазином</w:t>
      </w:r>
      <w:r w:rsidR="00EC1072" w:rsidRPr="00300757">
        <w:t>;</w:t>
      </w:r>
    </w:p>
    <w:p w14:paraId="44E97753" w14:textId="526895CC" w:rsidR="009571FF" w:rsidRPr="00300757" w:rsidRDefault="00300757" w:rsidP="00300757">
      <w:pPr>
        <w:pStyle w:val="a0"/>
      </w:pPr>
      <w:r>
        <w:t>м</w:t>
      </w:r>
      <w:r w:rsidR="009571FF" w:rsidRPr="00300757">
        <w:t>ожет проводить аналитику продаж</w:t>
      </w:r>
      <w:r w:rsidR="00EC1072" w:rsidRPr="00300757">
        <w:t>;</w:t>
      </w:r>
    </w:p>
    <w:p w14:paraId="194B2975" w14:textId="7B7A30B4" w:rsidR="009E1137" w:rsidRDefault="009E1137" w:rsidP="009E1137">
      <w:r>
        <w:t>Минусы</w:t>
      </w:r>
      <w:r>
        <w:rPr>
          <w:lang w:val="en-US"/>
        </w:rPr>
        <w:t>:</w:t>
      </w:r>
    </w:p>
    <w:p w14:paraId="5EEA3C72" w14:textId="27E00FE1" w:rsidR="009571FF" w:rsidRPr="00300757" w:rsidRDefault="00300757" w:rsidP="00300757">
      <w:pPr>
        <w:pStyle w:val="a0"/>
      </w:pPr>
      <w:r>
        <w:t>к</w:t>
      </w:r>
      <w:r w:rsidR="009571FF" w:rsidRPr="00300757">
        <w:t>омпания предлагает фирменное оборудования для стабильной работы программы</w:t>
      </w:r>
      <w:r w:rsidR="00EC1072" w:rsidRPr="00300757">
        <w:t>;</w:t>
      </w:r>
    </w:p>
    <w:p w14:paraId="3831FB74" w14:textId="4C341A3C" w:rsidR="009571FF" w:rsidRPr="00300757" w:rsidRDefault="00300757" w:rsidP="00300757">
      <w:pPr>
        <w:pStyle w:val="a0"/>
      </w:pPr>
      <w:r>
        <w:t>б</w:t>
      </w:r>
      <w:r w:rsidR="009571FF" w:rsidRPr="00300757">
        <w:t>ез фирменного оборудования сложно настроить</w:t>
      </w:r>
      <w:r w:rsidR="00EC1072" w:rsidRPr="00300757">
        <w:t>;</w:t>
      </w:r>
    </w:p>
    <w:p w14:paraId="1D3BDC85" w14:textId="6354F5A9" w:rsidR="009571FF" w:rsidRPr="00300757" w:rsidRDefault="00300757" w:rsidP="00300757">
      <w:pPr>
        <w:pStyle w:val="a0"/>
      </w:pPr>
      <w:r>
        <w:t>И</w:t>
      </w:r>
      <w:r w:rsidR="00373ED2" w:rsidRPr="00300757">
        <w:t>С является платной</w:t>
      </w:r>
      <w:r w:rsidR="00EC1072" w:rsidRPr="00300757">
        <w:t>;</w:t>
      </w:r>
    </w:p>
    <w:p w14:paraId="15D6030C" w14:textId="62C70AC3" w:rsidR="00B60952" w:rsidRPr="003B5AD9" w:rsidRDefault="00B60952" w:rsidP="003B5AD9">
      <w:pPr>
        <w:ind w:left="851" w:firstLine="0"/>
        <w:rPr>
          <w:b/>
          <w:bCs/>
        </w:rPr>
      </w:pPr>
      <w:r>
        <w:br w:type="page"/>
      </w:r>
      <w:r w:rsidR="002D4BF4" w:rsidRPr="003B5AD9">
        <w:rPr>
          <w:b/>
          <w:bCs/>
        </w:rPr>
        <w:lastRenderedPageBreak/>
        <w:t>Мой Склад</w:t>
      </w:r>
    </w:p>
    <w:p w14:paraId="2FE3BBF4" w14:textId="1F6A7229" w:rsidR="002D4BF4" w:rsidRPr="0041376A" w:rsidRDefault="002D4BF4" w:rsidP="002D4BF4">
      <w:pPr>
        <w:rPr>
          <w:rStyle w:val="a6"/>
        </w:rPr>
      </w:pPr>
      <w:r>
        <w:t>ИС для автоматизации работы склада и ретейла</w:t>
      </w:r>
      <w:r w:rsidR="0041376A">
        <w:fldChar w:fldCharType="begin"/>
      </w:r>
      <w:r w:rsidR="0041376A">
        <w:instrText>HYPERLINK "https://www.moysklad.ru/?utm_source=yandex.ru&amp;utm_medium=organic&amp;utm_campaign=yandex.ru&amp;utm_referrer=yandex.ru"</w:instrText>
      </w:r>
      <w:r w:rsidR="0041376A">
        <w:fldChar w:fldCharType="separate"/>
      </w:r>
    </w:p>
    <w:p w14:paraId="7D6F2A13" w14:textId="4E305E09" w:rsidR="0041376A" w:rsidRPr="002D4BF4" w:rsidRDefault="0041376A" w:rsidP="002D4BF4">
      <w:r w:rsidRPr="0041376A">
        <w:rPr>
          <w:rStyle w:val="a6"/>
        </w:rPr>
        <w:t>https://www.moysklad.ru/?utm_source=yandex.ru&amp;utm_medium=organic&amp;utm_campaign=yandex.ru&amp;utm_referrer=yandex.ru</w:t>
      </w:r>
      <w:r>
        <w:fldChar w:fldCharType="end"/>
      </w:r>
    </w:p>
    <w:p w14:paraId="26D1E643" w14:textId="50530316" w:rsidR="0030100E" w:rsidRDefault="002D4BF4" w:rsidP="000E063D">
      <w:pPr>
        <w:ind w:firstLine="0"/>
        <w:jc w:val="center"/>
      </w:pPr>
      <w:r>
        <w:rPr>
          <w:noProof/>
        </w:rPr>
        <w:drawing>
          <wp:inline distT="0" distB="0" distL="0" distR="0" wp14:anchorId="34467515" wp14:editId="1EF1E44E">
            <wp:extent cx="5077386" cy="3962400"/>
            <wp:effectExtent l="0" t="0" r="9525" b="0"/>
            <wp:docPr id="1625266800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40" cy="39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60EE" w14:textId="1ADA0405" w:rsidR="000E063D" w:rsidRDefault="00E4249C" w:rsidP="000E063D">
      <w:pPr>
        <w:ind w:firstLine="0"/>
        <w:jc w:val="center"/>
        <w:rPr>
          <w:lang w:val="en-US"/>
        </w:rPr>
      </w:pPr>
      <w:r>
        <w:t xml:space="preserve">Рисунок 3 – </w:t>
      </w:r>
      <w:r>
        <w:rPr>
          <w:lang w:val="en-US"/>
        </w:rPr>
        <w:t>YCLIENTS</w:t>
      </w:r>
    </w:p>
    <w:p w14:paraId="38D8FAB3" w14:textId="0E7244F5" w:rsidR="00E4249C" w:rsidRPr="002D4BF4" w:rsidRDefault="00E4249C" w:rsidP="00E4249C">
      <w:r>
        <w:t>Плюсы</w:t>
      </w:r>
      <w:r>
        <w:rPr>
          <w:lang w:val="en-US"/>
        </w:rPr>
        <w:t>:</w:t>
      </w:r>
    </w:p>
    <w:p w14:paraId="6CFD7C13" w14:textId="5EDE70FA" w:rsidR="002D4BF4" w:rsidRPr="00300757" w:rsidRDefault="00300757" w:rsidP="00300757">
      <w:pPr>
        <w:pStyle w:val="a0"/>
      </w:pPr>
      <w:r>
        <w:t>м</w:t>
      </w:r>
      <w:r w:rsidR="002D4BF4" w:rsidRPr="00300757">
        <w:t>ожно запустить модуль кассы на телефоне</w:t>
      </w:r>
      <w:r w:rsidR="00EC1072" w:rsidRPr="00300757">
        <w:t>;</w:t>
      </w:r>
    </w:p>
    <w:p w14:paraId="37550E96" w14:textId="395B484D" w:rsidR="002D4BF4" w:rsidRPr="00300757" w:rsidRDefault="00300757" w:rsidP="00300757">
      <w:pPr>
        <w:pStyle w:val="a0"/>
      </w:pPr>
      <w:r>
        <w:t>м</w:t>
      </w:r>
      <w:r w:rsidR="002D4BF4" w:rsidRPr="00300757">
        <w:t>ожно интегрировать в другие сервисы</w:t>
      </w:r>
      <w:r w:rsidR="00EC1072" w:rsidRPr="00300757">
        <w:t>;</w:t>
      </w:r>
    </w:p>
    <w:p w14:paraId="6ECE41C3" w14:textId="34AD71D5" w:rsidR="002D4BF4" w:rsidRPr="00300757" w:rsidRDefault="00300757" w:rsidP="00300757">
      <w:pPr>
        <w:pStyle w:val="a0"/>
      </w:pPr>
      <w:r>
        <w:t>а</w:t>
      </w:r>
      <w:r w:rsidR="002D4BF4" w:rsidRPr="00300757">
        <w:t>налитика точки</w:t>
      </w:r>
      <w:r w:rsidR="00EC1072" w:rsidRPr="00300757">
        <w:t>;</w:t>
      </w:r>
    </w:p>
    <w:p w14:paraId="3AFA3900" w14:textId="13766E5B" w:rsidR="00E4249C" w:rsidRDefault="00E4249C" w:rsidP="00E4249C">
      <w:r>
        <w:t>Минусы</w:t>
      </w:r>
      <w:r>
        <w:rPr>
          <w:lang w:val="en-US"/>
        </w:rPr>
        <w:t xml:space="preserve">: </w:t>
      </w:r>
    </w:p>
    <w:p w14:paraId="26BCE2A4" w14:textId="56CA04AC" w:rsidR="002D4BF4" w:rsidRPr="00300757" w:rsidRDefault="00300757" w:rsidP="00300757">
      <w:pPr>
        <w:pStyle w:val="a0"/>
      </w:pPr>
      <w:r>
        <w:t>т</w:t>
      </w:r>
      <w:r w:rsidR="002D4BF4" w:rsidRPr="00300757">
        <w:t>ехподдержка почти не работает</w:t>
      </w:r>
      <w:r w:rsidR="00EC1072" w:rsidRPr="00300757">
        <w:t>;</w:t>
      </w:r>
    </w:p>
    <w:p w14:paraId="350E625A" w14:textId="78A38F22" w:rsidR="002D4BF4" w:rsidRPr="00300757" w:rsidRDefault="00300757" w:rsidP="00300757">
      <w:pPr>
        <w:pStyle w:val="a0"/>
      </w:pPr>
      <w:r>
        <w:t>с</w:t>
      </w:r>
      <w:r w:rsidR="002D4BF4" w:rsidRPr="00300757">
        <w:t>ложно настроить без специалиста</w:t>
      </w:r>
      <w:r w:rsidR="00EC1072" w:rsidRPr="00300757">
        <w:t>;</w:t>
      </w:r>
    </w:p>
    <w:p w14:paraId="645F957E" w14:textId="48AAEAB2" w:rsidR="009F17AA" w:rsidRPr="00300757" w:rsidRDefault="00300757" w:rsidP="00300757">
      <w:pPr>
        <w:pStyle w:val="a0"/>
      </w:pPr>
      <w:r>
        <w:t>И</w:t>
      </w:r>
      <w:r w:rsidR="002D4BF4" w:rsidRPr="00300757">
        <w:t>С является платной</w:t>
      </w:r>
      <w:r w:rsidR="00EC1072" w:rsidRPr="00300757">
        <w:t>;</w:t>
      </w:r>
    </w:p>
    <w:p w14:paraId="3CAE4635" w14:textId="3FEFAE66" w:rsidR="00F50C4E" w:rsidRDefault="00F55B02" w:rsidP="009F17AA">
      <w:r>
        <w:t>П</w:t>
      </w:r>
      <w:r w:rsidRPr="00F55B02">
        <w:t xml:space="preserve">осле просмотра аналогов можно сделать вывод, что при создании </w:t>
      </w:r>
      <w:r>
        <w:t xml:space="preserve">ИС </w:t>
      </w:r>
      <w:r w:rsidR="00CB760C">
        <w:t xml:space="preserve">для магазина пельменей </w:t>
      </w:r>
      <w:r w:rsidRPr="00F55B02">
        <w:t xml:space="preserve">необходимо учесть такие факторы, </w:t>
      </w:r>
      <w:r w:rsidR="00CB760C">
        <w:t>как</w:t>
      </w:r>
      <w:r w:rsidR="00CB760C" w:rsidRPr="00CB760C">
        <w:t xml:space="preserve">: </w:t>
      </w:r>
      <w:r w:rsidR="00CB760C">
        <w:t>сделать установку и настройку легкой для всех пользователей, создать интуитивно понятный и красивый интерфейс, создать ИС так, чтобы стабильно работала на всех компьютерах, имеющих минимальные системные требования.</w:t>
      </w:r>
    </w:p>
    <w:p w14:paraId="092F632B" w14:textId="5D8BCE16" w:rsidR="00E61B22" w:rsidRDefault="00E61B22" w:rsidP="00805A34">
      <w:pPr>
        <w:pStyle w:val="1"/>
        <w:ind w:left="0" w:firstLine="851"/>
      </w:pPr>
      <w:bookmarkStart w:id="14" w:name="_Toc183614628"/>
      <w:r>
        <w:lastRenderedPageBreak/>
        <w:t>Требования к результатам разработки</w:t>
      </w:r>
      <w:bookmarkEnd w:id="14"/>
    </w:p>
    <w:p w14:paraId="0A5AEC0F" w14:textId="3C526D0A" w:rsidR="00805E31" w:rsidRPr="00805E31" w:rsidRDefault="00AA50F6" w:rsidP="00805A34">
      <w:pPr>
        <w:pStyle w:val="2"/>
        <w:ind w:left="0" w:firstLine="851"/>
      </w:pPr>
      <w:bookmarkStart w:id="15" w:name="_Toc183614629"/>
      <w:r>
        <w:t>Требования к функци</w:t>
      </w:r>
      <w:r w:rsidR="000E06F3">
        <w:t>ональным характеристикам</w:t>
      </w:r>
      <w:bookmarkEnd w:id="15"/>
    </w:p>
    <w:p w14:paraId="7443F0C5" w14:textId="03924F25" w:rsidR="00805E31" w:rsidRPr="0033311B" w:rsidRDefault="00C13A2A" w:rsidP="0033311B">
      <w:pPr>
        <w:pStyle w:val="a0"/>
      </w:pPr>
      <w:r>
        <w:t>о</w:t>
      </w:r>
      <w:r w:rsidR="006C4BF1" w:rsidRPr="0033311B">
        <w:t>ткрытие и закрытие смены кассира</w:t>
      </w:r>
      <w:r>
        <w:t>;</w:t>
      </w:r>
    </w:p>
    <w:p w14:paraId="397D077B" w14:textId="6D814340" w:rsidR="006C4BF1" w:rsidRPr="0033311B" w:rsidRDefault="00C13A2A" w:rsidP="0033311B">
      <w:pPr>
        <w:pStyle w:val="a0"/>
      </w:pPr>
      <w:r>
        <w:t>о</w:t>
      </w:r>
      <w:r w:rsidR="006C4BF1" w:rsidRPr="0033311B">
        <w:t>тчетность выручки после закрытия смены</w:t>
      </w:r>
      <w:r>
        <w:t>;</w:t>
      </w:r>
    </w:p>
    <w:p w14:paraId="7FD0F812" w14:textId="76C43A46" w:rsidR="006C4BF1" w:rsidRPr="0033311B" w:rsidRDefault="00C13A2A" w:rsidP="0033311B">
      <w:pPr>
        <w:pStyle w:val="a0"/>
      </w:pPr>
      <w:r>
        <w:t>п</w:t>
      </w:r>
      <w:r w:rsidR="006C4BF1" w:rsidRPr="0033311B">
        <w:t>редоставление ассортимента магазина с кратким описанием и ценой для упрощения взаимодействия кассира с покупателями</w:t>
      </w:r>
      <w:r>
        <w:t>;</w:t>
      </w:r>
    </w:p>
    <w:p w14:paraId="3BBD4061" w14:textId="68158985" w:rsidR="006C4BF1" w:rsidRPr="0033311B" w:rsidRDefault="00C13A2A" w:rsidP="0033311B">
      <w:pPr>
        <w:pStyle w:val="a0"/>
      </w:pPr>
      <w:r>
        <w:t>а</w:t>
      </w:r>
      <w:r w:rsidR="006C4BF1" w:rsidRPr="0033311B">
        <w:t xml:space="preserve">втоматизация расчетов </w:t>
      </w:r>
      <w:r w:rsidR="005C369D" w:rsidRPr="0033311B">
        <w:t>с учетом возможной скидки</w:t>
      </w:r>
      <w:r>
        <w:t>;</w:t>
      </w:r>
    </w:p>
    <w:p w14:paraId="4ADC00C4" w14:textId="225ADB3C" w:rsidR="005C369D" w:rsidRPr="0033311B" w:rsidRDefault="00C13A2A" w:rsidP="0033311B">
      <w:pPr>
        <w:pStyle w:val="a0"/>
      </w:pPr>
      <w:r>
        <w:t>в</w:t>
      </w:r>
      <w:r w:rsidR="005C369D" w:rsidRPr="0033311B">
        <w:t>ывод чека для покупателей</w:t>
      </w:r>
      <w:r>
        <w:t>;</w:t>
      </w:r>
    </w:p>
    <w:p w14:paraId="20D2D0C3" w14:textId="024FF67B" w:rsidR="006B316D" w:rsidRPr="0033311B" w:rsidRDefault="00C13A2A" w:rsidP="0033311B">
      <w:pPr>
        <w:pStyle w:val="a0"/>
      </w:pPr>
      <w:r>
        <w:t>в</w:t>
      </w:r>
      <w:r w:rsidR="00CB760C" w:rsidRPr="0033311B">
        <w:t>вод, редактирование и удаление ассортимента через специальную панель для админист</w:t>
      </w:r>
      <w:r w:rsidR="006B316D" w:rsidRPr="0033311B">
        <w:t>ратора</w:t>
      </w:r>
      <w:r>
        <w:t>;</w:t>
      </w:r>
    </w:p>
    <w:p w14:paraId="62DE6F0F" w14:textId="524BE75B" w:rsidR="22A95A67" w:rsidRDefault="71A03C42" w:rsidP="00805A34">
      <w:pPr>
        <w:pStyle w:val="2"/>
        <w:ind w:left="0" w:firstLine="851"/>
      </w:pPr>
      <w:bookmarkStart w:id="16" w:name="_Toc183614630"/>
      <w:r>
        <w:t>Требования к показателям назначения</w:t>
      </w:r>
      <w:bookmarkEnd w:id="16"/>
    </w:p>
    <w:p w14:paraId="3E6A8874" w14:textId="35BB44AF" w:rsidR="005C369D" w:rsidRDefault="005C369D" w:rsidP="4A07DAA2">
      <w:r>
        <w:t xml:space="preserve">Система предназначена для кассиров для упрощения взаимодействия с покупателями, а </w:t>
      </w:r>
      <w:r w:rsidR="006B316D">
        <w:t>также</w:t>
      </w:r>
      <w:r>
        <w:t xml:space="preserve"> для администраторов, чтобы редактировать имеющийся ассортимент или вводить новый.</w:t>
      </w:r>
    </w:p>
    <w:p w14:paraId="3B4BC2A3" w14:textId="6BAFF7D8" w:rsidR="000E06F3" w:rsidRDefault="000E06F3" w:rsidP="00805A34">
      <w:pPr>
        <w:pStyle w:val="2"/>
        <w:ind w:left="0" w:firstLine="851"/>
      </w:pPr>
      <w:bookmarkStart w:id="17" w:name="_Toc183614631"/>
      <w:r>
        <w:t>Требования к технологическому стеку</w:t>
      </w:r>
      <w:bookmarkEnd w:id="17"/>
    </w:p>
    <w:p w14:paraId="58C4037E" w14:textId="5CA9F872" w:rsidR="00D319E2" w:rsidRPr="00D319E2" w:rsidRDefault="541DAB4D" w:rsidP="00D319E2">
      <w:r>
        <w:t xml:space="preserve">При разработке должен использоваться язык программирования </w:t>
      </w:r>
      <w:r w:rsidRPr="4A07DAA2">
        <w:rPr>
          <w:lang w:val="en-US"/>
        </w:rPr>
        <w:t>Python</w:t>
      </w:r>
      <w:r w:rsidR="29644C87">
        <w:t>,</w:t>
      </w:r>
      <w:r w:rsidR="005C369D">
        <w:t xml:space="preserve"> и редактор кода Visual</w:t>
      </w:r>
      <w:r w:rsidR="548CFC15">
        <w:t xml:space="preserve"> </w:t>
      </w:r>
      <w:r w:rsidR="548CFC15" w:rsidRPr="4A07DAA2">
        <w:rPr>
          <w:lang w:val="en-US"/>
        </w:rPr>
        <w:t>Studio</w:t>
      </w:r>
      <w:r w:rsidR="548CFC15">
        <w:t xml:space="preserve"> </w:t>
      </w:r>
      <w:r w:rsidR="548CFC15" w:rsidRPr="4A07DAA2">
        <w:rPr>
          <w:lang w:val="en-US"/>
        </w:rPr>
        <w:t>Code</w:t>
      </w:r>
      <w:r w:rsidR="29644C87">
        <w:t xml:space="preserve">, библиотека </w:t>
      </w:r>
      <w:proofErr w:type="spellStart"/>
      <w:r w:rsidR="29644C87" w:rsidRPr="4A07DAA2">
        <w:rPr>
          <w:lang w:val="en-US"/>
        </w:rPr>
        <w:t>Py</w:t>
      </w:r>
      <w:r w:rsidR="003B42C2">
        <w:rPr>
          <w:lang w:val="en-US"/>
        </w:rPr>
        <w:t>Q</w:t>
      </w:r>
      <w:r w:rsidR="5E589EFA" w:rsidRPr="4A07DAA2">
        <w:rPr>
          <w:lang w:val="en-US"/>
        </w:rPr>
        <w:t>t</w:t>
      </w:r>
      <w:proofErr w:type="spellEnd"/>
      <w:r w:rsidR="5E589EFA">
        <w:t>6</w:t>
      </w:r>
      <w:r w:rsidR="29644C87">
        <w:t>,</w:t>
      </w:r>
      <w:r w:rsidR="006B316D" w:rsidRPr="006B316D">
        <w:t xml:space="preserve"> </w:t>
      </w:r>
      <w:r w:rsidR="006B316D">
        <w:t>связь с удаленной</w:t>
      </w:r>
      <w:r w:rsidR="29644C87">
        <w:t xml:space="preserve"> </w:t>
      </w:r>
      <w:r w:rsidR="5FE0A35E">
        <w:t>СУБД</w:t>
      </w:r>
      <w:r w:rsidR="005C369D">
        <w:t xml:space="preserve"> </w:t>
      </w:r>
      <w:r w:rsidR="00D35920">
        <w:rPr>
          <w:lang w:val="en-US"/>
        </w:rPr>
        <w:t>My</w:t>
      </w:r>
      <w:r w:rsidR="005C369D">
        <w:rPr>
          <w:lang w:val="en-US"/>
        </w:rPr>
        <w:t>SQL</w:t>
      </w:r>
      <w:r w:rsidR="42E720B9">
        <w:t>.</w:t>
      </w:r>
      <w:r w:rsidR="29644C87">
        <w:t xml:space="preserve"> </w:t>
      </w:r>
    </w:p>
    <w:p w14:paraId="032AED3D" w14:textId="22D7BD19" w:rsidR="00EA1415" w:rsidRDefault="753DF6EB" w:rsidP="00805A34">
      <w:pPr>
        <w:pStyle w:val="2"/>
        <w:ind w:left="0" w:firstLine="851"/>
      </w:pPr>
      <w:bookmarkStart w:id="18" w:name="_Toc183614632"/>
      <w:r>
        <w:t>Требования к пользовательскому интерфейсу</w:t>
      </w:r>
      <w:bookmarkEnd w:id="18"/>
    </w:p>
    <w:p w14:paraId="69369F7E" w14:textId="6F9199E2" w:rsidR="00EA1415" w:rsidRDefault="755EA7CB" w:rsidP="00805A34">
      <w:r>
        <w:t>Интерфейс ИС должен быть интуитивно понятен</w:t>
      </w:r>
      <w:r w:rsidR="7733E9B6">
        <w:t xml:space="preserve"> для неопытных пользователей.</w:t>
      </w:r>
      <w:r>
        <w:t xml:space="preserve"> </w:t>
      </w:r>
    </w:p>
    <w:p w14:paraId="2DCC6F7F" w14:textId="52218D18" w:rsidR="00EA1415" w:rsidRDefault="00EA1415" w:rsidP="00805A34">
      <w:pPr>
        <w:ind w:left="851" w:firstLine="0"/>
      </w:pPr>
      <w:r>
        <w:t>Прототип начального окна ИС предоставлен на рисунке 4.</w:t>
      </w:r>
    </w:p>
    <w:p w14:paraId="550283EC" w14:textId="68DE63F0" w:rsidR="00EA1415" w:rsidRDefault="00DB4432" w:rsidP="000C22C1">
      <w:pPr>
        <w:ind w:firstLine="0"/>
        <w:jc w:val="center"/>
      </w:pPr>
      <w:r>
        <w:rPr>
          <w:noProof/>
        </w:rPr>
        <w:drawing>
          <wp:inline distT="0" distB="0" distL="0" distR="0" wp14:anchorId="62EC6E92" wp14:editId="18FE2501">
            <wp:extent cx="4198620" cy="2293620"/>
            <wp:effectExtent l="0" t="0" r="0" b="0"/>
            <wp:docPr id="41130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DF0C" w14:textId="1A5F2EEF" w:rsidR="00EA1415" w:rsidRDefault="00EA1415" w:rsidP="00C13A2A">
      <w:pPr>
        <w:pStyle w:val="a9"/>
      </w:pPr>
      <w:r>
        <w:t>Рисунок 4 – Интерфейс начального окна.</w:t>
      </w:r>
    </w:p>
    <w:p w14:paraId="7E9C2421" w14:textId="22E9D376" w:rsidR="00EA1415" w:rsidRPr="00C90D55" w:rsidRDefault="0028043C" w:rsidP="00C13A2A">
      <w:r>
        <w:lastRenderedPageBreak/>
        <w:t>На рисунке 4 показан интерфейс начального окна ИС. Посередине экрана расположены две кнопки</w:t>
      </w:r>
      <w:r w:rsidR="00C90D55">
        <w:t>. Верхняя кнопка открывает смену и переходит на экран кассира – рис. 5, нижняя кнопка открывает меню администратора.</w:t>
      </w:r>
    </w:p>
    <w:p w14:paraId="79EE4AFB" w14:textId="71D140B1" w:rsidR="3282CB8E" w:rsidRDefault="3282CB8E" w:rsidP="21945452">
      <w:pPr>
        <w:ind w:left="710" w:firstLine="0"/>
      </w:pPr>
      <w:r>
        <w:t>Прототип главного интерфейса кассира</w:t>
      </w:r>
      <w:r w:rsidR="672E3467">
        <w:t xml:space="preserve"> предоставлен на рисунке </w:t>
      </w:r>
      <w:r w:rsidR="00C90D55">
        <w:t>5</w:t>
      </w:r>
      <w:r>
        <w:t>.</w:t>
      </w:r>
    </w:p>
    <w:p w14:paraId="52D72C57" w14:textId="7F9A750D" w:rsidR="622CB5A7" w:rsidRDefault="00C90D55" w:rsidP="000C22C1">
      <w:pPr>
        <w:ind w:firstLine="0"/>
        <w:jc w:val="center"/>
      </w:pPr>
      <w:r>
        <w:rPr>
          <w:noProof/>
        </w:rPr>
        <w:drawing>
          <wp:inline distT="0" distB="0" distL="0" distR="0" wp14:anchorId="3FD38A33" wp14:editId="1AAD2613">
            <wp:extent cx="4198620" cy="2583180"/>
            <wp:effectExtent l="0" t="0" r="0" b="7620"/>
            <wp:docPr id="8396206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4462" w14:textId="6F80B978" w:rsidR="622CB5A7" w:rsidRPr="00CC7CB2" w:rsidRDefault="622CB5A7" w:rsidP="21945452">
      <w:pPr>
        <w:ind w:firstLine="0"/>
        <w:jc w:val="center"/>
      </w:pPr>
      <w:r>
        <w:t xml:space="preserve">Рисунок </w:t>
      </w:r>
      <w:r w:rsidR="00C90D55">
        <w:t>5</w:t>
      </w:r>
      <w:r>
        <w:t xml:space="preserve"> – Интерфейс кассира</w:t>
      </w:r>
    </w:p>
    <w:p w14:paraId="6CE4DC0B" w14:textId="1758C9AA" w:rsidR="52BF1B16" w:rsidRDefault="00BE0F25" w:rsidP="00DB4432">
      <w:r w:rsidRPr="00BE0F25">
        <w:t>На рисунке 5 большую часть экрана занимает поле, на котором отображается весь доступный ассортимент магазина. В верхнем правом углу расположена кнопка для закрытия смены кассира. Под ней находятся два поля: в первом отображаются все выбранные товары, а во втором — их общая стоимость с учетом возможной скидки. Внизу экрана расположено поле для ввода промокода и кнопка для его применения. В правом нижнем углу находится кнопка для подтверждения покупки и вывода чека</w:t>
      </w:r>
      <w:r w:rsidR="007F1E9D">
        <w:t xml:space="preserve">. </w:t>
      </w:r>
    </w:p>
    <w:p w14:paraId="7A7EBCA0" w14:textId="1072B93F" w:rsidR="69FEE8DD" w:rsidRDefault="004F3805" w:rsidP="21945452">
      <w:pPr>
        <w:ind w:firstLine="0"/>
        <w:jc w:val="center"/>
      </w:pPr>
      <w:r w:rsidRPr="004F3805">
        <w:rPr>
          <w:noProof/>
        </w:rPr>
        <w:drawing>
          <wp:inline distT="0" distB="0" distL="0" distR="0" wp14:anchorId="4687DE7F" wp14:editId="524A88E6">
            <wp:extent cx="4579620" cy="2865120"/>
            <wp:effectExtent l="0" t="0" r="0" b="0"/>
            <wp:docPr id="709119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C404" w14:textId="20F44DED" w:rsidR="69FEE8DD" w:rsidRDefault="69FEE8DD" w:rsidP="21945452">
      <w:pPr>
        <w:ind w:firstLine="0"/>
        <w:jc w:val="center"/>
      </w:pPr>
      <w:r>
        <w:t xml:space="preserve">Рисунок </w:t>
      </w:r>
      <w:r w:rsidR="00BE0F25">
        <w:t>6</w:t>
      </w:r>
      <w:r>
        <w:t xml:space="preserve"> – Интерфейс </w:t>
      </w:r>
      <w:r w:rsidR="004A2721">
        <w:t>администратора</w:t>
      </w:r>
    </w:p>
    <w:p w14:paraId="58E56DD2" w14:textId="701E5B7A" w:rsidR="00DB4432" w:rsidRDefault="00DB4432" w:rsidP="004F3805">
      <w:r>
        <w:lastRenderedPageBreak/>
        <w:t>На рисунке 6 посреди экрана расположены две кнопки добавить товар и добавить промокод. Справа внизу находится кнопка выхода из</w:t>
      </w:r>
      <w:r w:rsidR="004F3805">
        <w:t xml:space="preserve"> меню администратора, а справа снизу две кнопки посмотреть весь ассортимент и все промокоды.  </w:t>
      </w:r>
    </w:p>
    <w:p w14:paraId="48CC293D" w14:textId="68F8C1B8" w:rsidR="0082358D" w:rsidRDefault="0082358D" w:rsidP="21945452">
      <w:pPr>
        <w:ind w:firstLine="0"/>
        <w:jc w:val="center"/>
      </w:pPr>
      <w:r>
        <w:rPr>
          <w:noProof/>
        </w:rPr>
        <w:drawing>
          <wp:inline distT="0" distB="0" distL="0" distR="0" wp14:anchorId="46C3D588" wp14:editId="7374F570">
            <wp:extent cx="4008120" cy="2484120"/>
            <wp:effectExtent l="0" t="0" r="0" b="0"/>
            <wp:docPr id="1229794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0E8D" w14:textId="5F85AAE1" w:rsidR="0082358D" w:rsidRDefault="0082358D" w:rsidP="21945452">
      <w:pPr>
        <w:ind w:firstLine="0"/>
        <w:jc w:val="center"/>
      </w:pPr>
      <w:r>
        <w:t>Рисунок 7 – Окно всего ассортимента магазина</w:t>
      </w:r>
    </w:p>
    <w:p w14:paraId="6B5B2BAA" w14:textId="45DBBEBE" w:rsidR="0082358D" w:rsidRDefault="0082358D" w:rsidP="00DB4432">
      <w:r>
        <w:t xml:space="preserve">На рисунке 7 </w:t>
      </w:r>
      <w:r w:rsidR="003A543D">
        <w:t>изображен м</w:t>
      </w:r>
      <w:r w:rsidR="003A543D" w:rsidRPr="003A543D">
        <w:t xml:space="preserve">акет </w:t>
      </w:r>
      <w:r w:rsidR="004702B0">
        <w:t xml:space="preserve">окна ассортимента магазина, который </w:t>
      </w:r>
      <w:r w:rsidR="003A543D" w:rsidRPr="003A543D">
        <w:t>представляет собой блоки для отображения изображения товара, названия, описания и цены. Справа расположены кнопки “</w:t>
      </w:r>
      <w:proofErr w:type="spellStart"/>
      <w:r w:rsidR="003A543D" w:rsidRPr="003A543D">
        <w:t>ред</w:t>
      </w:r>
      <w:proofErr w:type="spellEnd"/>
      <w:r w:rsidR="003A543D" w:rsidRPr="003A543D">
        <w:t>” (редактировать) и “Удалить” для управления товарами.</w:t>
      </w:r>
    </w:p>
    <w:p w14:paraId="4FCF8B73" w14:textId="1D06D452" w:rsidR="003A543D" w:rsidRPr="00CC7CB2" w:rsidRDefault="003A543D" w:rsidP="003A543D">
      <w:pPr>
        <w:ind w:firstLine="0"/>
        <w:jc w:val="center"/>
      </w:pPr>
      <w:r>
        <w:rPr>
          <w:noProof/>
        </w:rPr>
        <w:drawing>
          <wp:inline distT="0" distB="0" distL="0" distR="0" wp14:anchorId="69F8AFCF" wp14:editId="5BD532B3">
            <wp:extent cx="4008120" cy="2484120"/>
            <wp:effectExtent l="0" t="0" r="0" b="0"/>
            <wp:docPr id="9692167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341E" w14:textId="08FB9ED9" w:rsidR="21945452" w:rsidRDefault="003A543D" w:rsidP="000C22C1">
      <w:pPr>
        <w:ind w:firstLine="0"/>
        <w:jc w:val="center"/>
      </w:pPr>
      <w:r>
        <w:t>Рисунок 8 – Окно всех про</w:t>
      </w:r>
      <w:r w:rsidR="004702B0">
        <w:t>мокодов</w:t>
      </w:r>
    </w:p>
    <w:p w14:paraId="3A552B27" w14:textId="2FD99BDA" w:rsidR="004702B0" w:rsidRDefault="004702B0" w:rsidP="00DB4432">
      <w:r>
        <w:t>На рисунке 8 изображен м</w:t>
      </w:r>
      <w:r w:rsidRPr="003A543D">
        <w:t xml:space="preserve">акет </w:t>
      </w:r>
      <w:r>
        <w:t xml:space="preserve">окна </w:t>
      </w:r>
      <w:r w:rsidR="00A77D4B">
        <w:t xml:space="preserve">промокодов </w:t>
      </w:r>
      <w:r>
        <w:t xml:space="preserve">магазина, который </w:t>
      </w:r>
      <w:r w:rsidRPr="003A543D">
        <w:t>представляет собой блоки для отображения</w:t>
      </w:r>
      <w:r w:rsidR="00A77D4B">
        <w:t xml:space="preserve"> промокода и кнопки его удаления</w:t>
      </w:r>
      <w:r w:rsidRPr="003A543D">
        <w:t>.</w:t>
      </w:r>
    </w:p>
    <w:p w14:paraId="661356F6" w14:textId="77777777" w:rsidR="004702B0" w:rsidRPr="0082358D" w:rsidRDefault="004702B0" w:rsidP="004702B0">
      <w:pPr>
        <w:jc w:val="left"/>
      </w:pPr>
    </w:p>
    <w:p w14:paraId="62643BD3" w14:textId="1706E8CE" w:rsidR="00D319E2" w:rsidRPr="00D319E2" w:rsidRDefault="00295D9C" w:rsidP="00805A34">
      <w:pPr>
        <w:pStyle w:val="2"/>
        <w:ind w:left="0" w:firstLine="851"/>
      </w:pPr>
      <w:bookmarkStart w:id="19" w:name="_Toc183614633"/>
      <w:r>
        <w:lastRenderedPageBreak/>
        <w:t>Требования к видам обеспечения</w:t>
      </w:r>
      <w:bookmarkEnd w:id="19"/>
    </w:p>
    <w:p w14:paraId="29F295FB" w14:textId="3D45BDD9" w:rsidR="00D319E2" w:rsidRDefault="00256697" w:rsidP="00805A34">
      <w:pPr>
        <w:pStyle w:val="3"/>
        <w:tabs>
          <w:tab w:val="clear" w:pos="1701"/>
          <w:tab w:val="left" w:pos="993"/>
        </w:tabs>
        <w:ind w:left="0" w:firstLine="851"/>
      </w:pPr>
      <w:bookmarkStart w:id="20" w:name="_Toc183614634"/>
      <w:r>
        <w:t>Требования к математическому обеспечению</w:t>
      </w:r>
      <w:bookmarkEnd w:id="20"/>
    </w:p>
    <w:p w14:paraId="74D3F89B" w14:textId="0A5B5A62" w:rsidR="007C6BBF" w:rsidRDefault="007C6BBF" w:rsidP="007C6BBF">
      <w:r>
        <w:t>При выборе</w:t>
      </w:r>
      <w:r w:rsidR="00C315C0">
        <w:t xml:space="preserve"> товаров ИС должна автоматически рассчитывать итоговую цену за покупку с учетом возможных скидок</w:t>
      </w:r>
      <w:r>
        <w:t>.</w:t>
      </w:r>
      <w:r w:rsidR="00752618">
        <w:t xml:space="preserve"> Цена рассчитывается за счет сложения цен всех выбранных товаров и умноженную на возможную скидку. </w:t>
      </w:r>
    </w:p>
    <w:p w14:paraId="2B1FFEE1" w14:textId="07853E44" w:rsidR="00256697" w:rsidRDefault="00256697" w:rsidP="00805A34">
      <w:pPr>
        <w:pStyle w:val="3"/>
        <w:tabs>
          <w:tab w:val="clear" w:pos="1701"/>
          <w:tab w:val="left" w:pos="993"/>
        </w:tabs>
        <w:ind w:left="0" w:firstLine="851"/>
      </w:pPr>
      <w:bookmarkStart w:id="21" w:name="_Toc183614635"/>
      <w:r>
        <w:t>Требования к информационному обеспечению</w:t>
      </w:r>
      <w:bookmarkEnd w:id="21"/>
    </w:p>
    <w:p w14:paraId="0D667DD1" w14:textId="149E61CC" w:rsidR="00C315C0" w:rsidRPr="00C315C0" w:rsidRDefault="00C315C0" w:rsidP="00C315C0">
      <w:r>
        <w:t xml:space="preserve">При разработке ИС должен использоваться язык программирования </w:t>
      </w:r>
      <w:r>
        <w:rPr>
          <w:lang w:val="en-US"/>
        </w:rPr>
        <w:t>Python</w:t>
      </w:r>
      <w:r>
        <w:t xml:space="preserve">, и библиотека </w:t>
      </w:r>
      <w:proofErr w:type="spellStart"/>
      <w:r>
        <w:rPr>
          <w:lang w:val="en-US"/>
        </w:rPr>
        <w:t>PyQ</w:t>
      </w:r>
      <w:r w:rsidR="000C22C1">
        <w:rPr>
          <w:lang w:val="en-US"/>
        </w:rPr>
        <w:t>t</w:t>
      </w:r>
      <w:proofErr w:type="spellEnd"/>
      <w:r>
        <w:t>6</w:t>
      </w:r>
      <w:r w:rsidRPr="00C315C0">
        <w:t xml:space="preserve">. </w:t>
      </w:r>
      <w:r>
        <w:t>Данные должны храниться в БД.</w:t>
      </w:r>
    </w:p>
    <w:p w14:paraId="313B46E9" w14:textId="3B060D91" w:rsidR="00E208B0" w:rsidRDefault="12E5C7B1" w:rsidP="00805A34">
      <w:pPr>
        <w:pStyle w:val="4"/>
        <w:ind w:left="0" w:firstLine="851"/>
      </w:pPr>
      <w:r>
        <w:t>Требования к форматам хранения данных</w:t>
      </w:r>
    </w:p>
    <w:p w14:paraId="31E8A0B6" w14:textId="405D43C8" w:rsidR="00C315C0" w:rsidRPr="00C315C0" w:rsidRDefault="00C315C0" w:rsidP="00C315C0">
      <w:r w:rsidRPr="2237D76E">
        <w:t>Данные хранятся в реляционной БД в формате .</w:t>
      </w:r>
      <w:proofErr w:type="spellStart"/>
      <w:r w:rsidRPr="2237D76E">
        <w:t>sql</w:t>
      </w:r>
      <w:proofErr w:type="spellEnd"/>
      <w:r w:rsidR="00F51D85">
        <w:t>.</w:t>
      </w:r>
    </w:p>
    <w:p w14:paraId="182D3338" w14:textId="1CDC59C3" w:rsidR="001F61FC" w:rsidRDefault="008239DB" w:rsidP="00805A34">
      <w:pPr>
        <w:pStyle w:val="4"/>
        <w:ind w:left="142" w:firstLine="709"/>
      </w:pPr>
      <w:r>
        <w:t>Требования к лингвистическому обеспечению</w:t>
      </w:r>
    </w:p>
    <w:p w14:paraId="4C6C5399" w14:textId="22924981" w:rsidR="00D319E2" w:rsidRPr="00D319E2" w:rsidRDefault="00D319E2" w:rsidP="00D319E2">
      <w:r>
        <w:t>Данная разработка должна содержать только русский язык, переключение на другие языке не предусматривается.</w:t>
      </w:r>
    </w:p>
    <w:p w14:paraId="02ABA6DD" w14:textId="200A6196" w:rsidR="008239DB" w:rsidRDefault="004A0E13" w:rsidP="00805A34">
      <w:pPr>
        <w:pStyle w:val="3"/>
        <w:tabs>
          <w:tab w:val="clear" w:pos="1701"/>
        </w:tabs>
        <w:ind w:left="0" w:firstLine="851"/>
      </w:pPr>
      <w:bookmarkStart w:id="22" w:name="_Toc183614636"/>
      <w:r>
        <w:t>Требования к метрологическому обеспечению</w:t>
      </w:r>
      <w:bookmarkEnd w:id="22"/>
    </w:p>
    <w:p w14:paraId="494E6BB8" w14:textId="4449CC90" w:rsidR="002722AC" w:rsidRPr="002722AC" w:rsidRDefault="002722AC" w:rsidP="002722AC">
      <w:r>
        <w:t>Требования к метрологическому обеспечению не предъявляются.</w:t>
      </w:r>
    </w:p>
    <w:p w14:paraId="25230B1D" w14:textId="636FDC28" w:rsidR="004A0E13" w:rsidRDefault="004A0E13" w:rsidP="00805A34">
      <w:pPr>
        <w:pStyle w:val="3"/>
        <w:tabs>
          <w:tab w:val="clear" w:pos="1701"/>
        </w:tabs>
        <w:ind w:left="0" w:firstLine="851"/>
      </w:pPr>
      <w:bookmarkStart w:id="23" w:name="_Toc183614637"/>
      <w:r>
        <w:t>Требования к техническому обеспечению</w:t>
      </w:r>
      <w:bookmarkEnd w:id="23"/>
    </w:p>
    <w:p w14:paraId="555DC651" w14:textId="1CF02E84" w:rsidR="007646CD" w:rsidRPr="007646CD" w:rsidRDefault="007646CD" w:rsidP="007646CD">
      <w:r>
        <w:t xml:space="preserve">В состав технических средств должен входить персональный компьютер, соответствующий минимальным системным требованиям. Обычно для запуска таких </w:t>
      </w:r>
      <w:r w:rsidR="00790CBE">
        <w:t xml:space="preserve">информационных систем </w:t>
      </w:r>
      <w:r>
        <w:t xml:space="preserve">требуются стандартные компоненты, такие как процессор с частотой </w:t>
      </w:r>
      <w:r w:rsidR="00790CBE">
        <w:t xml:space="preserve">обновления </w:t>
      </w:r>
      <w:r>
        <w:t>минимум 1 ГГц, операционная система</w:t>
      </w:r>
      <w:r w:rsidR="00790CBE" w:rsidRPr="00790CBE">
        <w:t xml:space="preserve"> </w:t>
      </w:r>
      <w:r>
        <w:rPr>
          <w:lang w:val="en-US"/>
        </w:rPr>
        <w:t>Windows</w:t>
      </w:r>
      <w:r w:rsidR="006453B7">
        <w:t xml:space="preserve"> </w:t>
      </w:r>
      <w:r>
        <w:t xml:space="preserve">10 версию, оперативная память </w:t>
      </w:r>
      <w:r w:rsidR="00790CBE">
        <w:t>4 ГБ</w:t>
      </w:r>
      <w:r>
        <w:t xml:space="preserve"> и выше, </w:t>
      </w:r>
      <w:r w:rsidR="00790CBE" w:rsidRPr="00790CBE">
        <w:t>встроенная видеокарта или отдельная с минимальными характеристиками для работы операционной системы и приложений</w:t>
      </w:r>
      <w:r>
        <w:t>.</w:t>
      </w:r>
    </w:p>
    <w:p w14:paraId="48FA2DD2" w14:textId="387FAD2C" w:rsidR="009730DA" w:rsidRDefault="00645BED" w:rsidP="00805A34">
      <w:pPr>
        <w:pStyle w:val="2"/>
        <w:ind w:left="0" w:firstLine="851"/>
      </w:pPr>
      <w:bookmarkStart w:id="24" w:name="_Toc183614638"/>
      <w:r>
        <w:t>Требования к надежности</w:t>
      </w:r>
      <w:bookmarkEnd w:id="24"/>
    </w:p>
    <w:p w14:paraId="029EF000" w14:textId="77777777" w:rsidR="00C04548" w:rsidRDefault="00C04548" w:rsidP="00C04548">
      <w:r>
        <w:t xml:space="preserve">Надёжная работа программы должна быть выполнена в соответствии с организационно-техническим мероприятием, перечень которого приведён ниже: </w:t>
      </w:r>
    </w:p>
    <w:p w14:paraId="2669DE88" w14:textId="77777777" w:rsidR="00C04548" w:rsidRDefault="57CA255D" w:rsidP="4A07DAA2">
      <w:pPr>
        <w:pStyle w:val="a0"/>
        <w:suppressAutoHyphens/>
        <w:autoSpaceDN w:val="0"/>
        <w:ind w:left="90" w:firstLine="720"/>
      </w:pPr>
      <w:r>
        <w:t>Надёжность. Программа должна обеспечивать заданный уровень функциональности, сохраняя целостность и доступность данных;</w:t>
      </w:r>
    </w:p>
    <w:p w14:paraId="468AD988" w14:textId="77777777" w:rsidR="00C04548" w:rsidRDefault="57CA255D" w:rsidP="4A07DAA2">
      <w:pPr>
        <w:pStyle w:val="a0"/>
        <w:suppressAutoHyphens/>
        <w:autoSpaceDN w:val="0"/>
        <w:ind w:left="90" w:firstLine="720"/>
      </w:pPr>
      <w:r>
        <w:lastRenderedPageBreak/>
        <w:t>Каждый элемент интерфейса должен быть надёжным, срабатывать при нажатии, чтобы не возникало проблем с использованием;</w:t>
      </w:r>
    </w:p>
    <w:p w14:paraId="57C803E2" w14:textId="77777777" w:rsidR="00C04548" w:rsidRDefault="57CA255D" w:rsidP="4A07DAA2">
      <w:pPr>
        <w:pStyle w:val="a0"/>
        <w:suppressAutoHyphens/>
        <w:autoSpaceDN w:val="0"/>
        <w:ind w:left="90" w:firstLine="720"/>
      </w:pPr>
      <w:r>
        <w:t>Программное обеспечение должно быть устойчиво к ошибкам ввода данных и внешним воздействиям;</w:t>
      </w:r>
    </w:p>
    <w:p w14:paraId="2F49C7E6" w14:textId="77777777" w:rsidR="00C04548" w:rsidRDefault="57CA255D" w:rsidP="4A07DAA2">
      <w:pPr>
        <w:pStyle w:val="a0"/>
        <w:suppressAutoHyphens/>
        <w:autoSpaceDN w:val="0"/>
        <w:ind w:left="90" w:firstLine="720"/>
      </w:pPr>
      <w:r>
        <w:t>Программа должна обеспечивать защиту от разрушения, потери или повреждения данных;</w:t>
      </w:r>
    </w:p>
    <w:p w14:paraId="3C869161" w14:textId="77777777" w:rsidR="00C04548" w:rsidRDefault="57CA255D" w:rsidP="4A07DAA2">
      <w:pPr>
        <w:pStyle w:val="a0"/>
        <w:suppressAutoHyphens/>
        <w:autoSpaceDN w:val="0"/>
        <w:ind w:left="90" w:firstLine="720"/>
      </w:pPr>
      <w:r>
        <w:t>Программа должна быть стабильной и безопасной в работе, исключая случаи непредвиденной остановки или сбоев;</w:t>
      </w:r>
    </w:p>
    <w:p w14:paraId="11841361" w14:textId="0B568D3F" w:rsidR="00C04548" w:rsidRDefault="57CA255D" w:rsidP="4A07DAA2">
      <w:pPr>
        <w:pStyle w:val="a0"/>
        <w:suppressAutoHyphens/>
        <w:autoSpaceDN w:val="0"/>
        <w:ind w:left="90" w:firstLine="720"/>
      </w:pPr>
      <w:r>
        <w:t xml:space="preserve">Регулярное тестирование </w:t>
      </w:r>
      <w:r w:rsidR="3C38DE1E">
        <w:t>информационной системы</w:t>
      </w:r>
      <w:r>
        <w:t xml:space="preserve"> на выявление ошибок, их исправление для гарантированного их использования;</w:t>
      </w:r>
    </w:p>
    <w:p w14:paraId="12E81B40" w14:textId="398D4CEE" w:rsidR="00C04548" w:rsidRDefault="57CA255D" w:rsidP="4A07DAA2">
      <w:pPr>
        <w:pStyle w:val="a0"/>
        <w:suppressAutoHyphens/>
        <w:autoSpaceDN w:val="0"/>
        <w:ind w:left="90" w:firstLine="720"/>
      </w:pPr>
      <w:r>
        <w:t xml:space="preserve">Интерфейс должен чётко отображать все компоненты </w:t>
      </w:r>
      <w:r w:rsidR="3C38DE1E">
        <w:t>информационной системы</w:t>
      </w:r>
      <w:r>
        <w:t xml:space="preserve"> на экране; </w:t>
      </w:r>
    </w:p>
    <w:p w14:paraId="1523346D" w14:textId="45E6EC7F" w:rsidR="00C04548" w:rsidRPr="00C04548" w:rsidRDefault="57CA255D" w:rsidP="4A07DAA2">
      <w:pPr>
        <w:pStyle w:val="a0"/>
        <w:suppressAutoHyphens/>
        <w:autoSpaceDN w:val="0"/>
        <w:ind w:left="90" w:firstLine="720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</w:t>
      </w:r>
      <w:r w:rsidR="00C04548">
        <w:br/>
      </w:r>
      <w:r>
        <w:t xml:space="preserve">межотраслевых типовых норм времени на работы по сервисному обслуживанию </w:t>
      </w:r>
      <w:r w:rsidR="00C04548">
        <w:br/>
      </w:r>
      <w:r>
        <w:t>ПЭВМ и оргтехники и сопровождению программных средств».</w:t>
      </w:r>
    </w:p>
    <w:p w14:paraId="7F640B47" w14:textId="787D7BB3" w:rsidR="00645BED" w:rsidRDefault="00645BED" w:rsidP="00805A34">
      <w:pPr>
        <w:pStyle w:val="2"/>
        <w:ind w:left="0" w:firstLine="851"/>
      </w:pPr>
      <w:bookmarkStart w:id="25" w:name="_Toc183614639"/>
      <w:r>
        <w:t>Требования к безопасности</w:t>
      </w:r>
      <w:bookmarkEnd w:id="25"/>
    </w:p>
    <w:p w14:paraId="00FF812F" w14:textId="536BB31D" w:rsidR="00FA50A8" w:rsidRPr="00FA50A8" w:rsidRDefault="42E720B9" w:rsidP="00FA50A8">
      <w:r>
        <w:t xml:space="preserve">Вычислительная техника, на которой предполагается использование разработки, должна соответствовать нормам установки контроля и управления доступа к информации в соответствии с требованиями законодательства РФ. </w:t>
      </w:r>
    </w:p>
    <w:p w14:paraId="1F6184A0" w14:textId="5E176E4E" w:rsidR="02D127CE" w:rsidRDefault="02D127CE" w:rsidP="4A07DAA2">
      <w:pPr>
        <w:rPr>
          <w:rFonts w:eastAsia="Times New Roman" w:cs="Times New Roman"/>
          <w:color w:val="000000" w:themeColor="text1"/>
          <w:szCs w:val="24"/>
        </w:rPr>
      </w:pPr>
      <w:r w:rsidRPr="4A07DAA2">
        <w:rPr>
          <w:rFonts w:eastAsia="Times New Roman" w:cs="Times New Roman"/>
          <w:color w:val="000000" w:themeColor="text1"/>
          <w:szCs w:val="24"/>
        </w:rPr>
        <w:t>Безопасное функционирование программы должно обеспечиваться комплексом организационно-технических мер, соответствующих ГОСТ 51188–98 «Защита информации. Испытания программных средств на наличие компьютерных вирусов».</w:t>
      </w:r>
    </w:p>
    <w:p w14:paraId="350BC875" w14:textId="4611F878" w:rsidR="02D127CE" w:rsidRDefault="02D127CE" w:rsidP="4A07DAA2">
      <w:r w:rsidRPr="4A07DAA2">
        <w:rPr>
          <w:rFonts w:eastAsia="Times New Roman" w:cs="Times New Roman"/>
          <w:color w:val="000000" w:themeColor="text1"/>
          <w:szCs w:val="24"/>
        </w:rPr>
        <w:t>В соответствии с Федеральным законом №152-ФЗ «О персональных данных» программа должна обеспечивать защиту прав и свобод человека и гражданина при обработке его персональных данных.</w:t>
      </w:r>
    </w:p>
    <w:p w14:paraId="32C4A45D" w14:textId="2980FDA9" w:rsidR="007A3137" w:rsidRDefault="007A3137" w:rsidP="00805A34">
      <w:pPr>
        <w:pStyle w:val="2"/>
        <w:ind w:left="0" w:firstLine="851"/>
      </w:pPr>
      <w:bookmarkStart w:id="26" w:name="_Toc183614640"/>
      <w:r>
        <w:t>Требования к патентной чистоте</w:t>
      </w:r>
      <w:bookmarkEnd w:id="26"/>
    </w:p>
    <w:p w14:paraId="3968C7A8" w14:textId="39878DB9" w:rsidR="006C219D" w:rsidRPr="006C219D" w:rsidRDefault="006C219D" w:rsidP="006C219D">
      <w:r w:rsidRPr="006C219D">
        <w:t>При разработке 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</w:p>
    <w:p w14:paraId="3BF80742" w14:textId="0BFF82FC" w:rsidR="003A546E" w:rsidRDefault="1085BB83" w:rsidP="00805A34">
      <w:pPr>
        <w:pStyle w:val="2"/>
        <w:ind w:left="0" w:firstLine="851"/>
      </w:pPr>
      <w:bookmarkStart w:id="27" w:name="_Toc183614641"/>
      <w:r>
        <w:lastRenderedPageBreak/>
        <w:t>Требования к перспективам развития</w:t>
      </w:r>
      <w:bookmarkEnd w:id="27"/>
    </w:p>
    <w:p w14:paraId="22139EBE" w14:textId="38098799" w:rsidR="61EE6D50" w:rsidRDefault="00431416" w:rsidP="4A07DAA2">
      <w:r>
        <w:t>ИС должна своевременно обновляться на актуальные версии библиотеки, языка программирования и БД.</w:t>
      </w:r>
    </w:p>
    <w:p w14:paraId="7B2062F0" w14:textId="54ECF06C" w:rsidR="00127A5A" w:rsidRDefault="3DCD7F65" w:rsidP="00805A34">
      <w:pPr>
        <w:pStyle w:val="1"/>
        <w:ind w:left="0" w:firstLine="851"/>
      </w:pPr>
      <w:bookmarkStart w:id="28" w:name="_Toc183614642"/>
      <w:r>
        <w:lastRenderedPageBreak/>
        <w:t>Состав и содержание работ</w:t>
      </w:r>
      <w:bookmarkEnd w:id="28"/>
    </w:p>
    <w:p w14:paraId="1980C1AF" w14:textId="77777777" w:rsidR="00CC7CB2" w:rsidRDefault="00CC7CB2" w:rsidP="00CC7CB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7B930DCB" w14:textId="77777777" w:rsidR="00CC7CB2" w:rsidRDefault="00CC7CB2" w:rsidP="00CC7CB2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4"/>
        <w:gridCol w:w="2111"/>
        <w:gridCol w:w="2024"/>
        <w:gridCol w:w="2028"/>
        <w:gridCol w:w="2038"/>
      </w:tblGrid>
      <w:tr w:rsidR="00CC7CB2" w14:paraId="54281B3D" w14:textId="77777777" w:rsidTr="00CC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1FED" w14:textId="77777777" w:rsidR="00CC7CB2" w:rsidRDefault="00CC7CB2">
            <w:pPr>
              <w:pStyle w:val="vgutTableName"/>
            </w:pPr>
            <w:r>
              <w:t>№ этапа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B89D" w14:textId="77777777" w:rsidR="00CC7CB2" w:rsidRDefault="00CC7CB2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3FFE" w14:textId="77777777" w:rsidR="00CC7CB2" w:rsidRDefault="00CC7CB2">
            <w:pPr>
              <w:pStyle w:val="vgutTableName"/>
            </w:pPr>
            <w:r>
              <w:t>Длительность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CEC2" w14:textId="77777777" w:rsidR="00CC7CB2" w:rsidRDefault="00CC7CB2">
            <w:pPr>
              <w:pStyle w:val="vgutTableName"/>
            </w:pPr>
            <w:r>
              <w:t>Состав работ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E05E" w14:textId="77777777" w:rsidR="00CC7CB2" w:rsidRDefault="00CC7CB2">
            <w:pPr>
              <w:pStyle w:val="vgutTableName"/>
            </w:pPr>
            <w:r>
              <w:t>Результат</w:t>
            </w:r>
          </w:p>
        </w:tc>
      </w:tr>
      <w:tr w:rsidR="00CC7CB2" w14:paraId="5620FB37" w14:textId="77777777" w:rsidTr="00CC7CB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C9A1" w14:textId="77777777" w:rsidR="00CC7CB2" w:rsidRDefault="00CC7CB2">
            <w:pPr>
              <w:pStyle w:val="vgutTableText"/>
            </w:pPr>
            <w: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F07F" w14:textId="77777777" w:rsidR="00CC7CB2" w:rsidRDefault="00CC7CB2">
            <w:pPr>
              <w:pStyle w:val="vgutTableText"/>
            </w:pPr>
            <w:r>
              <w:t>Разработка ТЗ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E4CC" w14:textId="77777777" w:rsidR="00CC7CB2" w:rsidRDefault="00CC7CB2">
            <w:pPr>
              <w:pStyle w:val="vgutTableText"/>
            </w:pPr>
            <w:r>
              <w:t>1 неделя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237B" w14:textId="77777777" w:rsidR="00CC7CB2" w:rsidRDefault="00CC7CB2">
            <w:pPr>
              <w:pStyle w:val="vgutTableText"/>
            </w:pPr>
            <w:r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D017" w14:textId="77777777" w:rsidR="00CC7CB2" w:rsidRDefault="00CC7CB2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CC7CB2" w14:paraId="1179E914" w14:textId="77777777" w:rsidTr="00CC7CB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464B" w14:textId="77777777" w:rsidR="00CC7CB2" w:rsidRDefault="00CC7CB2">
            <w:pPr>
              <w:pStyle w:val="vgutTableText"/>
            </w:pPr>
            <w:r>
              <w:t>2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98DE" w14:textId="77777777" w:rsidR="00CC7CB2" w:rsidRDefault="00CC7CB2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C85" w14:textId="77777777" w:rsidR="00CC7CB2" w:rsidRDefault="00CC7CB2">
            <w:pPr>
              <w:pStyle w:val="vgutTableText"/>
            </w:pPr>
            <w:r>
              <w:t>1 неделя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7C49" w14:textId="77777777" w:rsidR="00CC7CB2" w:rsidRDefault="00CC7CB2">
            <w:pPr>
              <w:pStyle w:val="vgutTableText"/>
            </w:pPr>
            <w:r>
              <w:t>Настройка рабочего окружения для требуемых задач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BA90" w14:textId="77777777" w:rsidR="00CC7CB2" w:rsidRDefault="00CC7CB2">
            <w:pPr>
              <w:pStyle w:val="vgutTableText"/>
            </w:pPr>
            <w:r>
              <w:t>Рабочее место, подготовленное к написанию кода</w:t>
            </w:r>
          </w:p>
        </w:tc>
      </w:tr>
      <w:tr w:rsidR="00CC7CB2" w14:paraId="142B6C5B" w14:textId="77777777" w:rsidTr="00CC7CB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51AD" w14:textId="77777777" w:rsidR="00CC7CB2" w:rsidRDefault="00CC7CB2">
            <w:pPr>
              <w:pStyle w:val="vgutTableText"/>
            </w:pPr>
            <w:r>
              <w:t>3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102B" w14:textId="77777777" w:rsidR="00CC7CB2" w:rsidRDefault="00CC7CB2">
            <w:pPr>
              <w:pStyle w:val="vgutTableText"/>
            </w:pPr>
            <w:r>
              <w:t>Проектирование программного обеспечения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35E8" w14:textId="77777777" w:rsidR="00CC7CB2" w:rsidRDefault="00CC7CB2">
            <w:pPr>
              <w:pStyle w:val="vgutTableText"/>
            </w:pPr>
            <w:r>
              <w:t>3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01E3" w14:textId="77777777" w:rsidR="00CC7CB2" w:rsidRDefault="00CC7CB2">
            <w:pPr>
              <w:pStyle w:val="vgutTableText"/>
            </w:pPr>
            <w:r>
              <w:t>Разработка и утверждение структура программного обеспечения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3E01" w14:textId="77777777" w:rsidR="00CC7CB2" w:rsidRDefault="00CC7CB2">
            <w:pPr>
              <w:pStyle w:val="vgutTableText"/>
            </w:pPr>
            <w:r>
              <w:t>Разработанная и утвержденная структура программного обеспечения</w:t>
            </w:r>
          </w:p>
        </w:tc>
      </w:tr>
      <w:tr w:rsidR="00CC7CB2" w14:paraId="4B2A6E1C" w14:textId="77777777" w:rsidTr="00CC7CB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972E" w14:textId="77777777" w:rsidR="00CC7CB2" w:rsidRDefault="00CC7CB2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9B6C" w14:textId="77777777" w:rsidR="00CC7CB2" w:rsidRDefault="00CC7CB2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64A9" w14:textId="77777777" w:rsidR="00CC7CB2" w:rsidRDefault="00CC7CB2">
            <w:pPr>
              <w:pStyle w:val="vgutTableText"/>
            </w:pPr>
            <w:r>
              <w:t>1 месяц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8CD8" w14:textId="77777777" w:rsidR="00CC7CB2" w:rsidRDefault="00CC7CB2">
            <w:pPr>
              <w:pStyle w:val="vgutTableText"/>
            </w:pPr>
            <w:r>
              <w:t>Написание кода программы, который отвечает требованиям, представлен в техническом задании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386C" w14:textId="77777777" w:rsidR="00CC7CB2" w:rsidRDefault="00CC7CB2">
            <w:pPr>
              <w:pStyle w:val="vgutTableText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CC7CB2" w14:paraId="2CCF8DFB" w14:textId="77777777" w:rsidTr="00CC7CB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1113" w14:textId="77777777" w:rsidR="00CC7CB2" w:rsidRDefault="00CC7CB2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C4C4" w14:textId="77777777" w:rsidR="00CC7CB2" w:rsidRDefault="00CC7CB2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7C42" w14:textId="77777777" w:rsidR="00CC7CB2" w:rsidRDefault="00CC7CB2">
            <w:pPr>
              <w:pStyle w:val="vgutTableText"/>
            </w:pPr>
            <w:r>
              <w:t>3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966B" w14:textId="77777777" w:rsidR="00CC7CB2" w:rsidRDefault="00CC7CB2">
            <w:pPr>
              <w:pStyle w:val="vgutTableText"/>
            </w:pPr>
            <w:r>
              <w:t>Тестирование программы на основе методики тестирования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4151" w14:textId="77777777" w:rsidR="00CC7CB2" w:rsidRDefault="00CC7CB2">
            <w:pPr>
              <w:pStyle w:val="vgutTableText"/>
            </w:pPr>
            <w:r>
              <w:t>Список недоработок и ошибок в работе программного обеспечения</w:t>
            </w:r>
          </w:p>
        </w:tc>
      </w:tr>
      <w:tr w:rsidR="00CC7CB2" w14:paraId="71BA12B4" w14:textId="77777777" w:rsidTr="00CC7CB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97F4" w14:textId="77777777" w:rsidR="00CC7CB2" w:rsidRDefault="00CC7CB2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396B" w14:textId="77777777" w:rsidR="00CC7CB2" w:rsidRDefault="00CC7CB2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862D" w14:textId="77777777" w:rsidR="00CC7CB2" w:rsidRDefault="00CC7CB2">
            <w:pPr>
              <w:pStyle w:val="vgutTableText"/>
            </w:pPr>
            <w:r>
              <w:t>3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510D" w14:textId="77777777" w:rsidR="00CC7CB2" w:rsidRDefault="00CC7CB2">
            <w:pPr>
              <w:pStyle w:val="vgutTableText"/>
            </w:pPr>
            <w:r>
              <w:t>Исправление недочетов, обнаруженных на прошлом этапе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3E5B" w14:textId="77777777" w:rsidR="00CC7CB2" w:rsidRDefault="00CC7CB2">
            <w:pPr>
              <w:pStyle w:val="vgutTableText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CC7CB2" w14:paraId="2D4934E1" w14:textId="77777777" w:rsidTr="00CC7CB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6C87F1" w14:textId="77777777" w:rsidR="00CC7CB2" w:rsidRDefault="00CC7CB2">
            <w:pPr>
              <w:pStyle w:val="vgutTableText"/>
              <w:rPr>
                <w:lang w:val="en-US"/>
              </w:rPr>
            </w:pPr>
            <w:r>
              <w:t>7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A7E878" w14:textId="77777777" w:rsidR="00CC7CB2" w:rsidRDefault="00CC7CB2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8DF4BF" w14:textId="77777777" w:rsidR="00CC7CB2" w:rsidRDefault="00CC7CB2">
            <w:pPr>
              <w:pStyle w:val="vgutTableText"/>
            </w:pPr>
            <w:r>
              <w:t>2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F32339" w14:textId="610DAAEA" w:rsidR="00CC7CB2" w:rsidRDefault="00CC7CB2">
            <w:pPr>
              <w:pStyle w:val="vgutTableText"/>
            </w:pPr>
            <w:r>
              <w:t xml:space="preserve">Написание </w:t>
            </w:r>
            <w:r w:rsidR="00A15788">
              <w:t>курсовой работы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9B0CDC" w14:textId="6145371F" w:rsidR="00CC7CB2" w:rsidRDefault="00A15788">
            <w:pPr>
              <w:pStyle w:val="vgutTableText"/>
            </w:pPr>
            <w:r>
              <w:t>Курсовая работа</w:t>
            </w:r>
          </w:p>
        </w:tc>
      </w:tr>
    </w:tbl>
    <w:p w14:paraId="6C7E7739" w14:textId="77777777" w:rsidR="00CC7CB2" w:rsidRDefault="00CC7CB2" w:rsidP="00CC7CB2">
      <w:pPr>
        <w:ind w:firstLine="0"/>
      </w:pPr>
    </w:p>
    <w:p w14:paraId="4AB0BD98" w14:textId="77777777" w:rsidR="00CC7CB2" w:rsidRDefault="00CC7CB2" w:rsidP="00CC7CB2">
      <w:pPr>
        <w:ind w:firstLine="0"/>
      </w:pPr>
      <w:r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4"/>
        <w:gridCol w:w="2111"/>
        <w:gridCol w:w="2024"/>
        <w:gridCol w:w="2028"/>
        <w:gridCol w:w="2038"/>
      </w:tblGrid>
      <w:tr w:rsidR="00CC7CB2" w14:paraId="3E8A1243" w14:textId="77777777" w:rsidTr="00CC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3BAB" w14:textId="77777777" w:rsidR="00CC7CB2" w:rsidRDefault="00CC7CB2">
            <w:pPr>
              <w:pStyle w:val="vgutTableText"/>
            </w:pPr>
            <w:r>
              <w:t>8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0BF3" w14:textId="77777777" w:rsidR="00CC7CB2" w:rsidRDefault="00CC7CB2">
            <w:pPr>
              <w:pStyle w:val="vgutTableText"/>
            </w:pPr>
            <w:r>
              <w:t>Приемо-сдаточные испытания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5ACC" w14:textId="77777777" w:rsidR="00CC7CB2" w:rsidRDefault="00CC7CB2">
            <w:pPr>
              <w:pStyle w:val="vgutTableText"/>
            </w:pPr>
            <w:r>
              <w:t>2 недели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FEB4" w14:textId="77777777" w:rsidR="00CC7CB2" w:rsidRDefault="00CC7CB2">
            <w:pPr>
              <w:pStyle w:val="vgutTableText"/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1AE1" w14:textId="77777777" w:rsidR="00CC7CB2" w:rsidRDefault="00CC7CB2">
            <w:pPr>
              <w:pStyle w:val="vgutTableText"/>
            </w:pPr>
            <w:r>
              <w:t>Оценка в ведомости</w:t>
            </w:r>
          </w:p>
        </w:tc>
      </w:tr>
    </w:tbl>
    <w:p w14:paraId="51EB7D2A" w14:textId="77777777" w:rsidR="00CC7CB2" w:rsidRDefault="00CC7CB2" w:rsidP="00CC7CB2">
      <w:pPr>
        <w:rPr>
          <w:lang w:val="en-US"/>
        </w:rPr>
      </w:pPr>
    </w:p>
    <w:p w14:paraId="522D9284" w14:textId="77777777" w:rsidR="00CC7CB2" w:rsidRDefault="00CC7CB2" w:rsidP="00CC7CB2"/>
    <w:p w14:paraId="395ABF20" w14:textId="77777777" w:rsidR="00CC7CB2" w:rsidRDefault="00CC7CB2" w:rsidP="00CC7CB2">
      <w:pPr>
        <w:spacing w:before="0" w:after="200" w:line="276" w:lineRule="auto"/>
        <w:ind w:firstLine="0"/>
        <w:jc w:val="left"/>
        <w:rPr>
          <w:rFonts w:eastAsiaTheme="majorEastAsia" w:cs="Times New Roman"/>
          <w:b/>
          <w:bCs/>
          <w:noProof/>
          <w:szCs w:val="36"/>
        </w:rPr>
      </w:pPr>
      <w:r>
        <w:br w:type="page"/>
      </w:r>
    </w:p>
    <w:p w14:paraId="243D018C" w14:textId="1961C771" w:rsidR="008F6FA6" w:rsidRDefault="4B000CBD" w:rsidP="00805A34">
      <w:pPr>
        <w:pStyle w:val="1"/>
        <w:ind w:left="0" w:firstLine="851"/>
      </w:pPr>
      <w:bookmarkStart w:id="29" w:name="_Toc183614643"/>
      <w:r>
        <w:lastRenderedPageBreak/>
        <w:t>Порядок разработки</w:t>
      </w:r>
      <w:bookmarkEnd w:id="29"/>
    </w:p>
    <w:p w14:paraId="0FE948FB" w14:textId="77777777" w:rsidR="004A2721" w:rsidRDefault="004A2721" w:rsidP="004A2721">
      <w:pPr>
        <w:rPr>
          <w:rFonts w:cs="Times New Roman"/>
          <w:szCs w:val="24"/>
        </w:rPr>
      </w:pPr>
      <w:r>
        <w:rPr>
          <w:rFonts w:cs="Times New Roman"/>
          <w:szCs w:val="24"/>
        </w:rPr>
        <w:t>Подробное раскрытие порядка разработки приложения представлено в таблице 2</w:t>
      </w:r>
    </w:p>
    <w:p w14:paraId="03A18C5F" w14:textId="77777777" w:rsidR="004A2721" w:rsidRDefault="004A2721" w:rsidP="004A2721">
      <w:pPr>
        <w:pStyle w:val="vgutTableName"/>
        <w:rPr>
          <w:rFonts w:cs="Times New Roman"/>
          <w:szCs w:val="24"/>
        </w:rPr>
      </w:pPr>
      <w:r>
        <w:rPr>
          <w:rFonts w:cs="Times New Roman"/>
          <w:szCs w:val="24"/>
        </w:rPr>
        <w:t>Таблица 2 – содержание работ по этапам разработки приложения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2410"/>
        <w:gridCol w:w="1701"/>
        <w:gridCol w:w="3118"/>
        <w:gridCol w:w="2240"/>
      </w:tblGrid>
      <w:tr w:rsidR="004A2721" w14:paraId="0A3201AC" w14:textId="77777777" w:rsidTr="004A2721">
        <w:trPr>
          <w:trHeight w:val="195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92BB0D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№ этапа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ED7D0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Наименование этапа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A043A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Длительность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111B9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Состав работ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198DC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Результат </w:t>
            </w:r>
          </w:p>
        </w:tc>
      </w:tr>
      <w:tr w:rsidR="004A2721" w14:paraId="5C353B7A" w14:textId="77777777" w:rsidTr="004A2721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6DD7B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B81C9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Настройка рабочего окружения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4EEE82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 дня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0E00C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ходе работ оборудование должно быть подготовлено к написанию кода программы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FF8B7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Рабочее место готово к написанию кода программы. </w:t>
            </w:r>
          </w:p>
        </w:tc>
      </w:tr>
      <w:tr w:rsidR="004A2721" w14:paraId="39ACFFA6" w14:textId="77777777" w:rsidTr="004A2721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79D9A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A5CE19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Написание кода программного обеспечения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074EA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 месяц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22685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ходе работ должен быть написан код программы, который отвечает требованиям, поставленным в техническом задании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BCC3B6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Программное обеспечение написано и осуществляет все функции и требования, поставленные в техническом задании </w:t>
            </w:r>
          </w:p>
        </w:tc>
      </w:tr>
      <w:tr w:rsidR="004A2721" w14:paraId="250E4817" w14:textId="77777777" w:rsidTr="004A2721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857AD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84F8E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Тестирование программы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00CDE9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неделя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81686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Программное обеспечение должно быть протестировано 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4D2F8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Создан список недоработок и ошибок в работе программного обеспечения </w:t>
            </w:r>
          </w:p>
        </w:tc>
      </w:tr>
      <w:tr w:rsidR="004A2721" w14:paraId="2DE2A303" w14:textId="77777777" w:rsidTr="004A2721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F06596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5ED0E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Доработка программы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40974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неделя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B790A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Исправление недочетов, обнаруженных на прошлом этапе тестирования 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1F3C90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Ошибки и недоработки в работе программного обеспечения устранены</w:t>
            </w:r>
          </w:p>
          <w:p w14:paraId="5A634889" w14:textId="77777777" w:rsidR="004A2721" w:rsidRDefault="004A2721">
            <w:pPr>
              <w:spacing w:before="0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50A314EC" w14:textId="42BF9A78" w:rsidR="00431416" w:rsidRPr="004A2721" w:rsidRDefault="00431416" w:rsidP="00CC7CB2">
      <w:pPr>
        <w:ind w:firstLine="0"/>
      </w:pPr>
    </w:p>
    <w:p w14:paraId="7E2B9E48" w14:textId="16750A69" w:rsidR="008F6FA6" w:rsidRDefault="419B5007" w:rsidP="00986E6E">
      <w:pPr>
        <w:pStyle w:val="1"/>
        <w:tabs>
          <w:tab w:val="left" w:pos="284"/>
        </w:tabs>
        <w:ind w:left="0" w:firstLine="851"/>
      </w:pPr>
      <w:bookmarkStart w:id="30" w:name="_Toc183614644"/>
      <w:r>
        <w:lastRenderedPageBreak/>
        <w:t>Требования к документированию</w:t>
      </w:r>
      <w:bookmarkEnd w:id="1"/>
      <w:bookmarkEnd w:id="2"/>
      <w:bookmarkEnd w:id="30"/>
    </w:p>
    <w:p w14:paraId="0375C301" w14:textId="77777777" w:rsidR="00CC7CB2" w:rsidRPr="00CC7CB2" w:rsidRDefault="00CC7CB2" w:rsidP="00986E6E">
      <w:pPr>
        <w:spacing w:before="0" w:after="200" w:line="276" w:lineRule="auto"/>
        <w:contextualSpacing w:val="0"/>
        <w:jc w:val="left"/>
      </w:pPr>
      <w:r w:rsidRPr="00CC7CB2">
        <w:t>Состав программной документации должен включать в себя:</w:t>
      </w:r>
    </w:p>
    <w:p w14:paraId="57C6A8E5" w14:textId="77777777" w:rsidR="00CC7CB2" w:rsidRPr="00CC7CB2" w:rsidRDefault="00CC7CB2" w:rsidP="00986E6E">
      <w:pPr>
        <w:pStyle w:val="a0"/>
      </w:pPr>
      <w:r w:rsidRPr="00CC7CB2">
        <w:t>техническое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приёмки;</w:t>
      </w:r>
    </w:p>
    <w:p w14:paraId="7B4A477C" w14:textId="77777777" w:rsidR="00CC7CB2" w:rsidRPr="00CC7CB2" w:rsidRDefault="00CC7CB2" w:rsidP="00986E6E">
      <w:pPr>
        <w:pStyle w:val="a0"/>
      </w:pPr>
      <w:r w:rsidRPr="00CC7CB2">
        <w:t>отчет по курсовой работе, содержащий описание результатов выполненных работ в процессе разработки;</w:t>
      </w:r>
    </w:p>
    <w:p w14:paraId="6BA54845" w14:textId="77777777" w:rsidR="00CC7CB2" w:rsidRPr="00CC7CB2" w:rsidRDefault="00CC7CB2" w:rsidP="00986E6E">
      <w:pPr>
        <w:spacing w:before="0" w:after="200" w:line="276" w:lineRule="auto"/>
        <w:contextualSpacing w:val="0"/>
        <w:jc w:val="left"/>
      </w:pPr>
      <w:r w:rsidRPr="00CC7CB2">
        <w:t xml:space="preserve">Все вышеперечисленные документы должны быть написаны, согласно следующим </w:t>
      </w:r>
    </w:p>
    <w:p w14:paraId="3ED27262" w14:textId="77777777" w:rsidR="00CC7CB2" w:rsidRPr="00CC7CB2" w:rsidRDefault="00CC7CB2" w:rsidP="00986E6E">
      <w:pPr>
        <w:spacing w:before="0" w:after="200" w:line="276" w:lineRule="auto"/>
        <w:contextualSpacing w:val="0"/>
        <w:jc w:val="left"/>
      </w:pPr>
      <w:r w:rsidRPr="00CC7CB2">
        <w:t>требованиям:</w:t>
      </w:r>
    </w:p>
    <w:p w14:paraId="2A7AE20F" w14:textId="2D2FAC73" w:rsidR="00CC7CB2" w:rsidRPr="00CC7CB2" w:rsidRDefault="00CC7CB2" w:rsidP="00805A34">
      <w:pPr>
        <w:pStyle w:val="a0"/>
        <w:ind w:firstLine="567"/>
      </w:pPr>
      <w:r w:rsidRPr="00CC7CB2">
        <w:t xml:space="preserve">СТП </w:t>
      </w:r>
      <w:proofErr w:type="spellStart"/>
      <w:r w:rsidRPr="00CC7CB2">
        <w:t>ВятГУ</w:t>
      </w:r>
      <w:proofErr w:type="spellEnd"/>
      <w:r w:rsidRPr="00CC7CB2">
        <w:t xml:space="preserve"> 10</w:t>
      </w:r>
      <w:r w:rsidR="003B42C2">
        <w:rPr>
          <w:lang w:val="en-US"/>
        </w:rPr>
        <w:t>2</w:t>
      </w:r>
      <w:r w:rsidRPr="00CC7CB2">
        <w:t>-2004;</w:t>
      </w:r>
    </w:p>
    <w:p w14:paraId="5C9726F6" w14:textId="77777777" w:rsidR="00CC7CB2" w:rsidRPr="00CC7CB2" w:rsidRDefault="00CC7CB2" w:rsidP="00805A34">
      <w:pPr>
        <w:pStyle w:val="a0"/>
        <w:ind w:left="567" w:firstLine="0"/>
      </w:pPr>
      <w:r w:rsidRPr="00CC7CB2">
        <w:t>ГОСТ 34.602−2020.</w:t>
      </w:r>
    </w:p>
    <w:p w14:paraId="4B5DBF2F" w14:textId="0134883B" w:rsidR="000E06F3" w:rsidRDefault="000E06F3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4BBCACB3" w14:textId="4E0BA5A5" w:rsidR="000E06F3" w:rsidRPr="000E06F3" w:rsidRDefault="4B000CBD" w:rsidP="00986E6E">
      <w:pPr>
        <w:pStyle w:val="1"/>
        <w:ind w:left="0" w:firstLine="851"/>
      </w:pPr>
      <w:bookmarkStart w:id="31" w:name="_Toc183614645"/>
      <w:r>
        <w:lastRenderedPageBreak/>
        <w:t>Требования к приемно-сдаточным процедурам</w:t>
      </w:r>
      <w:bookmarkEnd w:id="31"/>
    </w:p>
    <w:p w14:paraId="54F43CE6" w14:textId="77777777" w:rsidR="00A15788" w:rsidRDefault="00A15788" w:rsidP="00A15788">
      <w:r>
        <w:t xml:space="preserve">Процесс приемки-сдачи в соответствии с установленными процедурами предусматривает следующий формат: </w:t>
      </w:r>
    </w:p>
    <w:p w14:paraId="38D11BD2" w14:textId="77777777" w:rsidR="00A15788" w:rsidRDefault="00A15788" w:rsidP="00A15788">
      <w:pPr>
        <w:pStyle w:val="a0"/>
      </w:pPr>
      <w:r>
        <w:t xml:space="preserve">разработчик, являющийся автором проекта, прибывает в специально отведенную аудиторию, где представляет свою работу комиссии; </w:t>
      </w:r>
    </w:p>
    <w:p w14:paraId="49252014" w14:textId="77777777" w:rsidR="00A15788" w:rsidRDefault="00A15788" w:rsidP="00A15788">
      <w:pPr>
        <w:pStyle w:val="a0"/>
      </w:pPr>
      <w:r>
        <w:t xml:space="preserve">перед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14:paraId="304C8279" w14:textId="77777777" w:rsidR="00A15788" w:rsidRDefault="00A15788" w:rsidP="00A15788">
      <w:pPr>
        <w:pStyle w:val="a0"/>
      </w:pPr>
      <w:r>
        <w:t xml:space="preserve">разработчик представляет проект в течение пяти минут; </w:t>
      </w:r>
    </w:p>
    <w:p w14:paraId="3C432342" w14:textId="77777777" w:rsidR="001B33DE" w:rsidRDefault="00A15788" w:rsidP="001B33DE">
      <w:pPr>
        <w:pStyle w:val="a0"/>
      </w:pPr>
      <w:r>
        <w:t xml:space="preserve"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комиссии; </w:t>
      </w:r>
    </w:p>
    <w:p w14:paraId="407BDAB9" w14:textId="50753A1C" w:rsidR="15679361" w:rsidRDefault="00A15788" w:rsidP="001B33DE">
      <w:pPr>
        <w:pStyle w:val="a0"/>
      </w:pPr>
      <w:r>
        <w:t>в результате приемо-сдаточного процесса комиссия должна оценить выполненную работу и принять решение о её приеме/не приеме с занесением результатов в ведомость.</w:t>
      </w:r>
    </w:p>
    <w:sectPr w:rsidR="15679361" w:rsidSect="00D2756B">
      <w:headerReference w:type="default" r:id="rId2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172D7" w14:textId="77777777" w:rsidR="001E7D4B" w:rsidRDefault="001E7D4B">
      <w:pPr>
        <w:spacing w:before="0" w:line="240" w:lineRule="auto"/>
      </w:pPr>
      <w:r>
        <w:separator/>
      </w:r>
    </w:p>
  </w:endnote>
  <w:endnote w:type="continuationSeparator" w:id="0">
    <w:p w14:paraId="4BFDB2E2" w14:textId="77777777" w:rsidR="001E7D4B" w:rsidRDefault="001E7D4B">
      <w:pPr>
        <w:spacing w:before="0" w:line="240" w:lineRule="auto"/>
      </w:pPr>
      <w:r>
        <w:continuationSeparator/>
      </w:r>
    </w:p>
  </w:endnote>
  <w:endnote w:type="continuationNotice" w:id="1">
    <w:p w14:paraId="317D8EBD" w14:textId="77777777" w:rsidR="001E7D4B" w:rsidRDefault="001E7D4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8A736" w14:textId="77777777" w:rsidR="001E7D4B" w:rsidRDefault="001E7D4B" w:rsidP="00990EAC">
      <w:pPr>
        <w:spacing w:before="0" w:line="240" w:lineRule="auto"/>
      </w:pPr>
      <w:r>
        <w:separator/>
      </w:r>
    </w:p>
  </w:footnote>
  <w:footnote w:type="continuationSeparator" w:id="0">
    <w:p w14:paraId="092BB11E" w14:textId="77777777" w:rsidR="001E7D4B" w:rsidRDefault="001E7D4B" w:rsidP="00990EAC">
      <w:pPr>
        <w:spacing w:before="0" w:line="240" w:lineRule="auto"/>
      </w:pPr>
      <w:r>
        <w:continuationSeparator/>
      </w:r>
    </w:p>
  </w:footnote>
  <w:footnote w:type="continuationNotice" w:id="1">
    <w:p w14:paraId="033706BD" w14:textId="77777777" w:rsidR="001E7D4B" w:rsidRDefault="001E7D4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197A5F6"/>
    <w:multiLevelType w:val="hybridMultilevel"/>
    <w:tmpl w:val="0A523C04"/>
    <w:lvl w:ilvl="0" w:tplc="DF4C1844">
      <w:start w:val="1"/>
      <w:numFmt w:val="decimal"/>
      <w:lvlText w:val="%1)"/>
      <w:lvlJc w:val="left"/>
      <w:pPr>
        <w:ind w:left="1070" w:hanging="360"/>
      </w:pPr>
    </w:lvl>
    <w:lvl w:ilvl="1" w:tplc="4D10DE4A">
      <w:start w:val="1"/>
      <w:numFmt w:val="lowerLetter"/>
      <w:lvlText w:val="%2."/>
      <w:lvlJc w:val="left"/>
      <w:pPr>
        <w:ind w:left="1790" w:hanging="360"/>
      </w:pPr>
    </w:lvl>
    <w:lvl w:ilvl="2" w:tplc="8070CC18">
      <w:start w:val="1"/>
      <w:numFmt w:val="lowerRoman"/>
      <w:lvlText w:val="%3."/>
      <w:lvlJc w:val="right"/>
      <w:pPr>
        <w:ind w:left="2510" w:hanging="180"/>
      </w:pPr>
    </w:lvl>
    <w:lvl w:ilvl="3" w:tplc="4AF033E2">
      <w:start w:val="1"/>
      <w:numFmt w:val="decimal"/>
      <w:lvlText w:val="%4."/>
      <w:lvlJc w:val="left"/>
      <w:pPr>
        <w:ind w:left="3230" w:hanging="360"/>
      </w:pPr>
    </w:lvl>
    <w:lvl w:ilvl="4" w:tplc="ADF05CEC">
      <w:start w:val="1"/>
      <w:numFmt w:val="lowerLetter"/>
      <w:lvlText w:val="%5."/>
      <w:lvlJc w:val="left"/>
      <w:pPr>
        <w:ind w:left="3950" w:hanging="360"/>
      </w:pPr>
    </w:lvl>
    <w:lvl w:ilvl="5" w:tplc="41362A66">
      <w:start w:val="1"/>
      <w:numFmt w:val="lowerRoman"/>
      <w:lvlText w:val="%6."/>
      <w:lvlJc w:val="right"/>
      <w:pPr>
        <w:ind w:left="4670" w:hanging="180"/>
      </w:pPr>
    </w:lvl>
    <w:lvl w:ilvl="6" w:tplc="083C3C96">
      <w:start w:val="1"/>
      <w:numFmt w:val="decimal"/>
      <w:lvlText w:val="%7."/>
      <w:lvlJc w:val="left"/>
      <w:pPr>
        <w:ind w:left="5390" w:hanging="360"/>
      </w:pPr>
    </w:lvl>
    <w:lvl w:ilvl="7" w:tplc="9B0EF394">
      <w:start w:val="1"/>
      <w:numFmt w:val="lowerLetter"/>
      <w:lvlText w:val="%8."/>
      <w:lvlJc w:val="left"/>
      <w:pPr>
        <w:ind w:left="6110" w:hanging="360"/>
      </w:pPr>
    </w:lvl>
    <w:lvl w:ilvl="8" w:tplc="172086D2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32A05A0"/>
    <w:multiLevelType w:val="hybridMultilevel"/>
    <w:tmpl w:val="FCAE3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5A68EB1"/>
    <w:multiLevelType w:val="hybridMultilevel"/>
    <w:tmpl w:val="AF364BB8"/>
    <w:lvl w:ilvl="0" w:tplc="494098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782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68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EB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06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AB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8E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A7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29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4864"/>
    <w:multiLevelType w:val="hybridMultilevel"/>
    <w:tmpl w:val="C25AAB4C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5" w15:restartNumberingAfterBreak="0">
    <w:nsid w:val="0ABC7072"/>
    <w:multiLevelType w:val="hybridMultilevel"/>
    <w:tmpl w:val="1A36E3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AF87927"/>
    <w:multiLevelType w:val="hybridMultilevel"/>
    <w:tmpl w:val="FBB8772E"/>
    <w:lvl w:ilvl="0" w:tplc="490230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639371F"/>
    <w:multiLevelType w:val="hybridMultilevel"/>
    <w:tmpl w:val="A50898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8E220A"/>
    <w:multiLevelType w:val="hybridMultilevel"/>
    <w:tmpl w:val="3014D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58434A"/>
    <w:multiLevelType w:val="hybridMultilevel"/>
    <w:tmpl w:val="6812097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C842DE7"/>
    <w:multiLevelType w:val="hybridMultilevel"/>
    <w:tmpl w:val="832A8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2E31D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FA63D7"/>
    <w:multiLevelType w:val="hybridMultilevel"/>
    <w:tmpl w:val="D36679D4"/>
    <w:lvl w:ilvl="0" w:tplc="15B408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84927EB6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A850B17C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964A2722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95CC47FC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16B80792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E1AC364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9F50712A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F4E220A2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921ABFC"/>
    <w:multiLevelType w:val="hybridMultilevel"/>
    <w:tmpl w:val="C6BCCA5C"/>
    <w:lvl w:ilvl="0" w:tplc="B1688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7766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A7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5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E0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67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0E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20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02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71E89"/>
    <w:multiLevelType w:val="hybridMultilevel"/>
    <w:tmpl w:val="2548B0D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9" w15:restartNumberingAfterBreak="0">
    <w:nsid w:val="2A400B4C"/>
    <w:multiLevelType w:val="hybridMultilevel"/>
    <w:tmpl w:val="0AFA8B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1" w15:restartNumberingAfterBreak="0">
    <w:nsid w:val="2C495B9F"/>
    <w:multiLevelType w:val="hybridMultilevel"/>
    <w:tmpl w:val="F7AE95A4"/>
    <w:lvl w:ilvl="0" w:tplc="353C8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584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6D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6F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8A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47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41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2E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EF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A5C27"/>
    <w:multiLevelType w:val="hybridMultilevel"/>
    <w:tmpl w:val="7E2850DA"/>
    <w:lvl w:ilvl="0" w:tplc="490230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0ED375A"/>
    <w:multiLevelType w:val="multilevel"/>
    <w:tmpl w:val="4BD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 w15:restartNumberingAfterBreak="0">
    <w:nsid w:val="32B57740"/>
    <w:multiLevelType w:val="hybridMultilevel"/>
    <w:tmpl w:val="6B5AB4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3DE1A74"/>
    <w:multiLevelType w:val="multilevel"/>
    <w:tmpl w:val="04A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1B5BC3"/>
    <w:multiLevelType w:val="hybridMultilevel"/>
    <w:tmpl w:val="EF682A3C"/>
    <w:lvl w:ilvl="0" w:tplc="B95C6F5E">
      <w:start w:val="1"/>
      <w:numFmt w:val="decimal"/>
      <w:lvlText w:val="%1)"/>
      <w:lvlJc w:val="left"/>
      <w:pPr>
        <w:ind w:left="1211" w:hanging="360"/>
      </w:pPr>
    </w:lvl>
    <w:lvl w:ilvl="1" w:tplc="F14C6F3C">
      <w:start w:val="1"/>
      <w:numFmt w:val="lowerLetter"/>
      <w:lvlText w:val="%2."/>
      <w:lvlJc w:val="left"/>
      <w:pPr>
        <w:ind w:left="1931" w:hanging="360"/>
      </w:pPr>
    </w:lvl>
    <w:lvl w:ilvl="2" w:tplc="D9A2C22A">
      <w:start w:val="1"/>
      <w:numFmt w:val="lowerRoman"/>
      <w:lvlText w:val="%3."/>
      <w:lvlJc w:val="right"/>
      <w:pPr>
        <w:ind w:left="2651" w:hanging="180"/>
      </w:pPr>
    </w:lvl>
    <w:lvl w:ilvl="3" w:tplc="38987340">
      <w:start w:val="1"/>
      <w:numFmt w:val="decimal"/>
      <w:lvlText w:val="%4."/>
      <w:lvlJc w:val="left"/>
      <w:pPr>
        <w:ind w:left="3371" w:hanging="360"/>
      </w:pPr>
    </w:lvl>
    <w:lvl w:ilvl="4" w:tplc="E7D45EB4">
      <w:start w:val="1"/>
      <w:numFmt w:val="lowerLetter"/>
      <w:lvlText w:val="%5."/>
      <w:lvlJc w:val="left"/>
      <w:pPr>
        <w:ind w:left="4091" w:hanging="360"/>
      </w:pPr>
    </w:lvl>
    <w:lvl w:ilvl="5" w:tplc="99C820E2">
      <w:start w:val="1"/>
      <w:numFmt w:val="lowerRoman"/>
      <w:lvlText w:val="%6."/>
      <w:lvlJc w:val="right"/>
      <w:pPr>
        <w:ind w:left="4811" w:hanging="180"/>
      </w:pPr>
    </w:lvl>
    <w:lvl w:ilvl="6" w:tplc="E1AE6DEC">
      <w:start w:val="1"/>
      <w:numFmt w:val="decimal"/>
      <w:lvlText w:val="%7."/>
      <w:lvlJc w:val="left"/>
      <w:pPr>
        <w:ind w:left="5531" w:hanging="360"/>
      </w:pPr>
    </w:lvl>
    <w:lvl w:ilvl="7" w:tplc="7A92BCB2">
      <w:start w:val="1"/>
      <w:numFmt w:val="lowerLetter"/>
      <w:lvlText w:val="%8."/>
      <w:lvlJc w:val="left"/>
      <w:pPr>
        <w:ind w:left="6251" w:hanging="360"/>
      </w:pPr>
    </w:lvl>
    <w:lvl w:ilvl="8" w:tplc="A7F4E42C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3A69004E"/>
    <w:multiLevelType w:val="hybridMultilevel"/>
    <w:tmpl w:val="D1B6E0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3A9117F1"/>
    <w:multiLevelType w:val="hybridMultilevel"/>
    <w:tmpl w:val="4AAC03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3C956F39"/>
    <w:multiLevelType w:val="hybridMultilevel"/>
    <w:tmpl w:val="4E907ED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11D2511"/>
    <w:multiLevelType w:val="multilevel"/>
    <w:tmpl w:val="69EAB3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46D35D39"/>
    <w:multiLevelType w:val="hybridMultilevel"/>
    <w:tmpl w:val="359E4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489532C4"/>
    <w:multiLevelType w:val="hybridMultilevel"/>
    <w:tmpl w:val="6F3241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4EBF39A7"/>
    <w:multiLevelType w:val="hybridMultilevel"/>
    <w:tmpl w:val="D60AD1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506A489D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52E43EA0"/>
    <w:multiLevelType w:val="multilevel"/>
    <w:tmpl w:val="9AE49EE4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57D429F6"/>
    <w:multiLevelType w:val="hybridMultilevel"/>
    <w:tmpl w:val="ECF055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5A88565B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5AC57B43"/>
    <w:multiLevelType w:val="multilevel"/>
    <w:tmpl w:val="0F6E4762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9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61832199"/>
    <w:multiLevelType w:val="hybridMultilevel"/>
    <w:tmpl w:val="641E31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 w15:restartNumberingAfterBreak="0">
    <w:nsid w:val="62B74487"/>
    <w:multiLevelType w:val="hybridMultilevel"/>
    <w:tmpl w:val="76180A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637955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3BB4DCD"/>
    <w:multiLevelType w:val="multilevel"/>
    <w:tmpl w:val="141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E305A0"/>
    <w:multiLevelType w:val="hybridMultilevel"/>
    <w:tmpl w:val="EE4C7F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6" w15:restartNumberingAfterBreak="0">
    <w:nsid w:val="72933DDC"/>
    <w:multiLevelType w:val="hybridMultilevel"/>
    <w:tmpl w:val="A23C5C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7564436D"/>
    <w:multiLevelType w:val="hybridMultilevel"/>
    <w:tmpl w:val="CEE0FB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7CC612AF"/>
    <w:multiLevelType w:val="multilevel"/>
    <w:tmpl w:val="F3FE08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 w15:restartNumberingAfterBreak="0">
    <w:nsid w:val="7CFC3338"/>
    <w:multiLevelType w:val="hybridMultilevel"/>
    <w:tmpl w:val="4D287F04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6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973287879">
    <w:abstractNumId w:val="30"/>
  </w:num>
  <w:num w:numId="2" w16cid:durableId="1851723248">
    <w:abstractNumId w:val="1"/>
  </w:num>
  <w:num w:numId="3" w16cid:durableId="403724835">
    <w:abstractNumId w:val="15"/>
  </w:num>
  <w:num w:numId="4" w16cid:durableId="1351948285">
    <w:abstractNumId w:val="21"/>
  </w:num>
  <w:num w:numId="5" w16cid:durableId="1173570112">
    <w:abstractNumId w:val="3"/>
  </w:num>
  <w:num w:numId="6" w16cid:durableId="1515536575">
    <w:abstractNumId w:val="17"/>
  </w:num>
  <w:num w:numId="7" w16cid:durableId="947617370">
    <w:abstractNumId w:val="20"/>
  </w:num>
  <w:num w:numId="8" w16cid:durableId="2128740784">
    <w:abstractNumId w:val="0"/>
  </w:num>
  <w:num w:numId="9" w16cid:durableId="1030302607">
    <w:abstractNumId w:val="24"/>
  </w:num>
  <w:num w:numId="10" w16cid:durableId="1764253219">
    <w:abstractNumId w:val="9"/>
  </w:num>
  <w:num w:numId="11" w16cid:durableId="1939676277">
    <w:abstractNumId w:val="10"/>
  </w:num>
  <w:num w:numId="12" w16cid:durableId="81881374">
    <w:abstractNumId w:val="31"/>
  </w:num>
  <w:num w:numId="13" w16cid:durableId="1851605185">
    <w:abstractNumId w:val="37"/>
  </w:num>
  <w:num w:numId="14" w16cid:durableId="831531197">
    <w:abstractNumId w:val="45"/>
  </w:num>
  <w:num w:numId="15" w16cid:durableId="1103838762">
    <w:abstractNumId w:val="49"/>
  </w:num>
  <w:num w:numId="16" w16cid:durableId="703333193">
    <w:abstractNumId w:val="35"/>
  </w:num>
  <w:num w:numId="17" w16cid:durableId="265619774">
    <w:abstractNumId w:val="41"/>
  </w:num>
  <w:num w:numId="18" w16cid:durableId="1476988058">
    <w:abstractNumId w:val="60"/>
  </w:num>
  <w:num w:numId="19" w16cid:durableId="260457661">
    <w:abstractNumId w:val="27"/>
  </w:num>
  <w:num w:numId="20" w16cid:durableId="1546522010">
    <w:abstractNumId w:val="29"/>
  </w:num>
  <w:num w:numId="21" w16cid:durableId="914363437">
    <w:abstractNumId w:val="16"/>
  </w:num>
  <w:num w:numId="22" w16cid:durableId="1211499174">
    <w:abstractNumId w:val="54"/>
  </w:num>
  <w:num w:numId="23" w16cid:durableId="318852800">
    <w:abstractNumId w:val="44"/>
  </w:num>
  <w:num w:numId="24" w16cid:durableId="1091969094">
    <w:abstractNumId w:val="11"/>
  </w:num>
  <w:num w:numId="25" w16cid:durableId="1806122798">
    <w:abstractNumId w:val="28"/>
  </w:num>
  <w:num w:numId="26" w16cid:durableId="1046368564">
    <w:abstractNumId w:val="42"/>
  </w:num>
  <w:num w:numId="27" w16cid:durableId="589506257">
    <w:abstractNumId w:val="47"/>
  </w:num>
  <w:num w:numId="28" w16cid:durableId="1207527638">
    <w:abstractNumId w:val="48"/>
  </w:num>
  <w:num w:numId="29" w16cid:durableId="1312979623">
    <w:abstractNumId w:val="58"/>
  </w:num>
  <w:num w:numId="30" w16cid:durableId="689112211">
    <w:abstractNumId w:val="57"/>
  </w:num>
  <w:num w:numId="31" w16cid:durableId="1412434113">
    <w:abstractNumId w:val="5"/>
  </w:num>
  <w:num w:numId="32" w16cid:durableId="184178227">
    <w:abstractNumId w:val="38"/>
  </w:num>
  <w:num w:numId="33" w16cid:durableId="1226405571">
    <w:abstractNumId w:val="46"/>
  </w:num>
  <w:num w:numId="34" w16cid:durableId="1003512397">
    <w:abstractNumId w:val="33"/>
  </w:num>
  <w:num w:numId="35" w16cid:durableId="554975176">
    <w:abstractNumId w:val="36"/>
  </w:num>
  <w:num w:numId="36" w16cid:durableId="1032262987">
    <w:abstractNumId w:val="43"/>
  </w:num>
  <w:num w:numId="37" w16cid:durableId="1124810491">
    <w:abstractNumId w:val="56"/>
  </w:num>
  <w:num w:numId="38" w16cid:durableId="1600723337">
    <w:abstractNumId w:val="39"/>
  </w:num>
  <w:num w:numId="39" w16cid:durableId="916355435">
    <w:abstractNumId w:val="25"/>
  </w:num>
  <w:num w:numId="40" w16cid:durableId="746807736">
    <w:abstractNumId w:val="40"/>
  </w:num>
  <w:num w:numId="41" w16cid:durableId="1993556710">
    <w:abstractNumId w:val="53"/>
  </w:num>
  <w:num w:numId="42" w16cid:durableId="737484969">
    <w:abstractNumId w:val="23"/>
  </w:num>
  <w:num w:numId="43" w16cid:durableId="98642518">
    <w:abstractNumId w:val="26"/>
  </w:num>
  <w:num w:numId="44" w16cid:durableId="1956905835">
    <w:abstractNumId w:val="34"/>
  </w:num>
  <w:num w:numId="45" w16cid:durableId="447511947">
    <w:abstractNumId w:val="2"/>
  </w:num>
  <w:num w:numId="46" w16cid:durableId="1804887235">
    <w:abstractNumId w:val="50"/>
  </w:num>
  <w:num w:numId="47" w16cid:durableId="1429930461">
    <w:abstractNumId w:val="19"/>
  </w:num>
  <w:num w:numId="48" w16cid:durableId="592199883">
    <w:abstractNumId w:val="55"/>
  </w:num>
  <w:num w:numId="49" w16cid:durableId="969018646">
    <w:abstractNumId w:val="18"/>
  </w:num>
  <w:num w:numId="50" w16cid:durableId="1964460520">
    <w:abstractNumId w:val="59"/>
  </w:num>
  <w:num w:numId="51" w16cid:durableId="1399208086">
    <w:abstractNumId w:val="4"/>
  </w:num>
  <w:num w:numId="52" w16cid:durableId="1902864077">
    <w:abstractNumId w:val="13"/>
  </w:num>
  <w:num w:numId="53" w16cid:durableId="1999188320">
    <w:abstractNumId w:val="52"/>
  </w:num>
  <w:num w:numId="54" w16cid:durableId="1617560392">
    <w:abstractNumId w:val="14"/>
  </w:num>
  <w:num w:numId="55" w16cid:durableId="1226453889">
    <w:abstractNumId w:val="12"/>
  </w:num>
  <w:num w:numId="56" w16cid:durableId="2116435192">
    <w:abstractNumId w:val="6"/>
  </w:num>
  <w:num w:numId="57" w16cid:durableId="39014706">
    <w:abstractNumId w:val="22"/>
  </w:num>
  <w:num w:numId="58" w16cid:durableId="890732512">
    <w:abstractNumId w:val="8"/>
  </w:num>
  <w:num w:numId="59" w16cid:durableId="1287083435">
    <w:abstractNumId w:val="32"/>
  </w:num>
  <w:num w:numId="60" w16cid:durableId="983239028">
    <w:abstractNumId w:val="51"/>
  </w:num>
  <w:num w:numId="61" w16cid:durableId="1423181187">
    <w:abstractNumId w:val="7"/>
  </w:num>
  <w:num w:numId="62" w16cid:durableId="29406490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51B3"/>
    <w:rsid w:val="00015480"/>
    <w:rsid w:val="00020C2C"/>
    <w:rsid w:val="00023AA3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0877"/>
    <w:rsid w:val="00061F64"/>
    <w:rsid w:val="00064C03"/>
    <w:rsid w:val="00066F6D"/>
    <w:rsid w:val="00071CA2"/>
    <w:rsid w:val="00074466"/>
    <w:rsid w:val="0008146F"/>
    <w:rsid w:val="00081E4C"/>
    <w:rsid w:val="000934BA"/>
    <w:rsid w:val="00094729"/>
    <w:rsid w:val="00096EC7"/>
    <w:rsid w:val="000A537A"/>
    <w:rsid w:val="000B68E0"/>
    <w:rsid w:val="000C0C5D"/>
    <w:rsid w:val="000C22C1"/>
    <w:rsid w:val="000C2A5F"/>
    <w:rsid w:val="000C7B86"/>
    <w:rsid w:val="000C7DE5"/>
    <w:rsid w:val="000D3006"/>
    <w:rsid w:val="000D38ED"/>
    <w:rsid w:val="000D3A15"/>
    <w:rsid w:val="000E063D"/>
    <w:rsid w:val="000E06F3"/>
    <w:rsid w:val="000E28C4"/>
    <w:rsid w:val="000E6490"/>
    <w:rsid w:val="00104146"/>
    <w:rsid w:val="00106B06"/>
    <w:rsid w:val="00110170"/>
    <w:rsid w:val="0011316B"/>
    <w:rsid w:val="001157C8"/>
    <w:rsid w:val="001223A9"/>
    <w:rsid w:val="001238DC"/>
    <w:rsid w:val="00125A53"/>
    <w:rsid w:val="001275E2"/>
    <w:rsid w:val="00127A5A"/>
    <w:rsid w:val="0013162A"/>
    <w:rsid w:val="0013287A"/>
    <w:rsid w:val="001337E6"/>
    <w:rsid w:val="00150617"/>
    <w:rsid w:val="00155A8D"/>
    <w:rsid w:val="0016119C"/>
    <w:rsid w:val="001673EC"/>
    <w:rsid w:val="00172DBA"/>
    <w:rsid w:val="001751F2"/>
    <w:rsid w:val="00186EFA"/>
    <w:rsid w:val="0019044F"/>
    <w:rsid w:val="001A12C2"/>
    <w:rsid w:val="001A3C3A"/>
    <w:rsid w:val="001A4A15"/>
    <w:rsid w:val="001A50A1"/>
    <w:rsid w:val="001B065B"/>
    <w:rsid w:val="001B0E64"/>
    <w:rsid w:val="001B29EC"/>
    <w:rsid w:val="001B33DE"/>
    <w:rsid w:val="001B3C9B"/>
    <w:rsid w:val="001B794F"/>
    <w:rsid w:val="001D3FB1"/>
    <w:rsid w:val="001E7D4B"/>
    <w:rsid w:val="001F3C1A"/>
    <w:rsid w:val="001F5E9C"/>
    <w:rsid w:val="001F61FC"/>
    <w:rsid w:val="00201509"/>
    <w:rsid w:val="00212E03"/>
    <w:rsid w:val="00221DE1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2BCB"/>
    <w:rsid w:val="00256697"/>
    <w:rsid w:val="00263185"/>
    <w:rsid w:val="0026423B"/>
    <w:rsid w:val="002645F3"/>
    <w:rsid w:val="00270C38"/>
    <w:rsid w:val="002722AC"/>
    <w:rsid w:val="00276CAB"/>
    <w:rsid w:val="00277614"/>
    <w:rsid w:val="0028043C"/>
    <w:rsid w:val="00287E94"/>
    <w:rsid w:val="00292B29"/>
    <w:rsid w:val="002952BC"/>
    <w:rsid w:val="00295D9C"/>
    <w:rsid w:val="00296BBF"/>
    <w:rsid w:val="002A5056"/>
    <w:rsid w:val="002A514A"/>
    <w:rsid w:val="002A56D9"/>
    <w:rsid w:val="002C1982"/>
    <w:rsid w:val="002D354A"/>
    <w:rsid w:val="002D4BF4"/>
    <w:rsid w:val="002D5B25"/>
    <w:rsid w:val="002D5ED0"/>
    <w:rsid w:val="002E28E9"/>
    <w:rsid w:val="002F15DD"/>
    <w:rsid w:val="00300757"/>
    <w:rsid w:val="00300EAE"/>
    <w:rsid w:val="0030100E"/>
    <w:rsid w:val="00303DC8"/>
    <w:rsid w:val="00311E97"/>
    <w:rsid w:val="00312254"/>
    <w:rsid w:val="00312F95"/>
    <w:rsid w:val="00317BF7"/>
    <w:rsid w:val="00323F6E"/>
    <w:rsid w:val="00326605"/>
    <w:rsid w:val="0033294E"/>
    <w:rsid w:val="0033311B"/>
    <w:rsid w:val="00342964"/>
    <w:rsid w:val="00347071"/>
    <w:rsid w:val="00347678"/>
    <w:rsid w:val="00350180"/>
    <w:rsid w:val="00351631"/>
    <w:rsid w:val="003552A3"/>
    <w:rsid w:val="00364BCB"/>
    <w:rsid w:val="00364D74"/>
    <w:rsid w:val="00370436"/>
    <w:rsid w:val="003711B3"/>
    <w:rsid w:val="00372C9E"/>
    <w:rsid w:val="00373ED2"/>
    <w:rsid w:val="00374EF9"/>
    <w:rsid w:val="00380D25"/>
    <w:rsid w:val="00386F3E"/>
    <w:rsid w:val="00387E10"/>
    <w:rsid w:val="00390EAB"/>
    <w:rsid w:val="003915BE"/>
    <w:rsid w:val="00393F45"/>
    <w:rsid w:val="00394097"/>
    <w:rsid w:val="00397496"/>
    <w:rsid w:val="003A4E95"/>
    <w:rsid w:val="003A543D"/>
    <w:rsid w:val="003A546E"/>
    <w:rsid w:val="003B42C2"/>
    <w:rsid w:val="003B575D"/>
    <w:rsid w:val="003B5AD9"/>
    <w:rsid w:val="003C2810"/>
    <w:rsid w:val="003C2D9F"/>
    <w:rsid w:val="003C4B76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1376A"/>
    <w:rsid w:val="00413C62"/>
    <w:rsid w:val="00431416"/>
    <w:rsid w:val="004347A5"/>
    <w:rsid w:val="00442256"/>
    <w:rsid w:val="00447629"/>
    <w:rsid w:val="00451E07"/>
    <w:rsid w:val="00455936"/>
    <w:rsid w:val="0045599D"/>
    <w:rsid w:val="004605D9"/>
    <w:rsid w:val="004677DC"/>
    <w:rsid w:val="004702B0"/>
    <w:rsid w:val="004717EB"/>
    <w:rsid w:val="00471FE2"/>
    <w:rsid w:val="00472A19"/>
    <w:rsid w:val="00475A10"/>
    <w:rsid w:val="004767CD"/>
    <w:rsid w:val="00477484"/>
    <w:rsid w:val="0048416D"/>
    <w:rsid w:val="004A0E13"/>
    <w:rsid w:val="004A2721"/>
    <w:rsid w:val="004A34C3"/>
    <w:rsid w:val="004A7A41"/>
    <w:rsid w:val="004B0C8E"/>
    <w:rsid w:val="004B0F88"/>
    <w:rsid w:val="004B15DD"/>
    <w:rsid w:val="004B7636"/>
    <w:rsid w:val="004C5524"/>
    <w:rsid w:val="004D3246"/>
    <w:rsid w:val="004D773C"/>
    <w:rsid w:val="004F3805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1701C"/>
    <w:rsid w:val="00524056"/>
    <w:rsid w:val="00530053"/>
    <w:rsid w:val="00531E80"/>
    <w:rsid w:val="00532887"/>
    <w:rsid w:val="005333BE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C369D"/>
    <w:rsid w:val="005C5145"/>
    <w:rsid w:val="005C7729"/>
    <w:rsid w:val="005D1D9F"/>
    <w:rsid w:val="005D4ECA"/>
    <w:rsid w:val="005E38E8"/>
    <w:rsid w:val="005E7941"/>
    <w:rsid w:val="005F0877"/>
    <w:rsid w:val="005F0B98"/>
    <w:rsid w:val="006007E9"/>
    <w:rsid w:val="00600BE5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3B7"/>
    <w:rsid w:val="00645BED"/>
    <w:rsid w:val="0064643E"/>
    <w:rsid w:val="006515F8"/>
    <w:rsid w:val="00661751"/>
    <w:rsid w:val="00661775"/>
    <w:rsid w:val="006638C9"/>
    <w:rsid w:val="006652DC"/>
    <w:rsid w:val="006673D6"/>
    <w:rsid w:val="00671CDE"/>
    <w:rsid w:val="00686BED"/>
    <w:rsid w:val="00695763"/>
    <w:rsid w:val="006A3648"/>
    <w:rsid w:val="006A4E6C"/>
    <w:rsid w:val="006A534C"/>
    <w:rsid w:val="006A5DFD"/>
    <w:rsid w:val="006B316D"/>
    <w:rsid w:val="006C14E4"/>
    <w:rsid w:val="006C219D"/>
    <w:rsid w:val="006C4BF1"/>
    <w:rsid w:val="006D422E"/>
    <w:rsid w:val="006D46A3"/>
    <w:rsid w:val="006E4EA7"/>
    <w:rsid w:val="006E62EB"/>
    <w:rsid w:val="006E6837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06D5"/>
    <w:rsid w:val="007522DD"/>
    <w:rsid w:val="00752618"/>
    <w:rsid w:val="007630D2"/>
    <w:rsid w:val="007646CD"/>
    <w:rsid w:val="007661F7"/>
    <w:rsid w:val="0076691E"/>
    <w:rsid w:val="00770291"/>
    <w:rsid w:val="0077264C"/>
    <w:rsid w:val="00773671"/>
    <w:rsid w:val="00773EC7"/>
    <w:rsid w:val="00775FCB"/>
    <w:rsid w:val="00787712"/>
    <w:rsid w:val="007900FE"/>
    <w:rsid w:val="00790CBE"/>
    <w:rsid w:val="007A0770"/>
    <w:rsid w:val="007A3137"/>
    <w:rsid w:val="007A44EC"/>
    <w:rsid w:val="007A670B"/>
    <w:rsid w:val="007B2E9D"/>
    <w:rsid w:val="007B79AA"/>
    <w:rsid w:val="007C2693"/>
    <w:rsid w:val="007C572E"/>
    <w:rsid w:val="007C5DA6"/>
    <w:rsid w:val="007C648D"/>
    <w:rsid w:val="007C6517"/>
    <w:rsid w:val="007C6BBF"/>
    <w:rsid w:val="007D189A"/>
    <w:rsid w:val="007D18D6"/>
    <w:rsid w:val="007E7DEB"/>
    <w:rsid w:val="007F1E9D"/>
    <w:rsid w:val="007F6F16"/>
    <w:rsid w:val="007F7231"/>
    <w:rsid w:val="00801271"/>
    <w:rsid w:val="00801482"/>
    <w:rsid w:val="008047D0"/>
    <w:rsid w:val="00805A34"/>
    <w:rsid w:val="00805E31"/>
    <w:rsid w:val="00805EBB"/>
    <w:rsid w:val="00810893"/>
    <w:rsid w:val="0081256F"/>
    <w:rsid w:val="0081417D"/>
    <w:rsid w:val="00815163"/>
    <w:rsid w:val="00815197"/>
    <w:rsid w:val="00816AE0"/>
    <w:rsid w:val="008233FB"/>
    <w:rsid w:val="0082358D"/>
    <w:rsid w:val="008239DB"/>
    <w:rsid w:val="00840EFC"/>
    <w:rsid w:val="00847368"/>
    <w:rsid w:val="00851CEE"/>
    <w:rsid w:val="00853022"/>
    <w:rsid w:val="00856459"/>
    <w:rsid w:val="00860B07"/>
    <w:rsid w:val="00873C68"/>
    <w:rsid w:val="008774AB"/>
    <w:rsid w:val="008821B6"/>
    <w:rsid w:val="00887461"/>
    <w:rsid w:val="008913CD"/>
    <w:rsid w:val="00892B99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416B"/>
    <w:rsid w:val="008C6310"/>
    <w:rsid w:val="008D0172"/>
    <w:rsid w:val="008D417C"/>
    <w:rsid w:val="008D6356"/>
    <w:rsid w:val="008F4105"/>
    <w:rsid w:val="008F6FA6"/>
    <w:rsid w:val="00900667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6F9"/>
    <w:rsid w:val="00940731"/>
    <w:rsid w:val="00941637"/>
    <w:rsid w:val="00944557"/>
    <w:rsid w:val="00946800"/>
    <w:rsid w:val="00950955"/>
    <w:rsid w:val="0095138C"/>
    <w:rsid w:val="00955863"/>
    <w:rsid w:val="009571FF"/>
    <w:rsid w:val="00957C73"/>
    <w:rsid w:val="00962BF3"/>
    <w:rsid w:val="0096798D"/>
    <w:rsid w:val="00970E98"/>
    <w:rsid w:val="009730DA"/>
    <w:rsid w:val="009740B8"/>
    <w:rsid w:val="0097494B"/>
    <w:rsid w:val="0097511E"/>
    <w:rsid w:val="0098081B"/>
    <w:rsid w:val="0098133E"/>
    <w:rsid w:val="009863FC"/>
    <w:rsid w:val="00986E6E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1137"/>
    <w:rsid w:val="009E13B0"/>
    <w:rsid w:val="009F17AA"/>
    <w:rsid w:val="009F1C8A"/>
    <w:rsid w:val="009F59D7"/>
    <w:rsid w:val="00A00224"/>
    <w:rsid w:val="00A0279B"/>
    <w:rsid w:val="00A06116"/>
    <w:rsid w:val="00A15788"/>
    <w:rsid w:val="00A22E7D"/>
    <w:rsid w:val="00A26122"/>
    <w:rsid w:val="00A3550C"/>
    <w:rsid w:val="00A374F1"/>
    <w:rsid w:val="00A43971"/>
    <w:rsid w:val="00A43D43"/>
    <w:rsid w:val="00A50EA5"/>
    <w:rsid w:val="00A51A5D"/>
    <w:rsid w:val="00A52CF3"/>
    <w:rsid w:val="00A54F03"/>
    <w:rsid w:val="00A602C4"/>
    <w:rsid w:val="00A631A3"/>
    <w:rsid w:val="00A63893"/>
    <w:rsid w:val="00A64A7D"/>
    <w:rsid w:val="00A6518F"/>
    <w:rsid w:val="00A66360"/>
    <w:rsid w:val="00A67E0B"/>
    <w:rsid w:val="00A70C76"/>
    <w:rsid w:val="00A7464D"/>
    <w:rsid w:val="00A77D4B"/>
    <w:rsid w:val="00A80780"/>
    <w:rsid w:val="00A82498"/>
    <w:rsid w:val="00A93B7E"/>
    <w:rsid w:val="00A972E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0D23"/>
    <w:rsid w:val="00AE4CE5"/>
    <w:rsid w:val="00AF0C1D"/>
    <w:rsid w:val="00AF478D"/>
    <w:rsid w:val="00AF7668"/>
    <w:rsid w:val="00B04342"/>
    <w:rsid w:val="00B06B73"/>
    <w:rsid w:val="00B125F0"/>
    <w:rsid w:val="00B23D54"/>
    <w:rsid w:val="00B27F07"/>
    <w:rsid w:val="00B3164A"/>
    <w:rsid w:val="00B36C5A"/>
    <w:rsid w:val="00B37E6B"/>
    <w:rsid w:val="00B426FB"/>
    <w:rsid w:val="00B50056"/>
    <w:rsid w:val="00B60952"/>
    <w:rsid w:val="00B62D3F"/>
    <w:rsid w:val="00B63A5B"/>
    <w:rsid w:val="00B6451B"/>
    <w:rsid w:val="00B6574F"/>
    <w:rsid w:val="00B6663A"/>
    <w:rsid w:val="00B7174E"/>
    <w:rsid w:val="00B775B6"/>
    <w:rsid w:val="00B84157"/>
    <w:rsid w:val="00B85F2D"/>
    <w:rsid w:val="00BB0350"/>
    <w:rsid w:val="00BB41FD"/>
    <w:rsid w:val="00BB7AEE"/>
    <w:rsid w:val="00BC17B4"/>
    <w:rsid w:val="00BC283C"/>
    <w:rsid w:val="00BD2B75"/>
    <w:rsid w:val="00BD38CE"/>
    <w:rsid w:val="00BD442E"/>
    <w:rsid w:val="00BD5C93"/>
    <w:rsid w:val="00BD738C"/>
    <w:rsid w:val="00BE0F25"/>
    <w:rsid w:val="00BE39B8"/>
    <w:rsid w:val="00BE71FF"/>
    <w:rsid w:val="00BE7961"/>
    <w:rsid w:val="00BF0033"/>
    <w:rsid w:val="00BF44A4"/>
    <w:rsid w:val="00BF69CF"/>
    <w:rsid w:val="00BF7BFF"/>
    <w:rsid w:val="00C035AA"/>
    <w:rsid w:val="00C04548"/>
    <w:rsid w:val="00C105A1"/>
    <w:rsid w:val="00C10B2D"/>
    <w:rsid w:val="00C11E33"/>
    <w:rsid w:val="00C122F9"/>
    <w:rsid w:val="00C12792"/>
    <w:rsid w:val="00C13A2A"/>
    <w:rsid w:val="00C1681F"/>
    <w:rsid w:val="00C17699"/>
    <w:rsid w:val="00C2408C"/>
    <w:rsid w:val="00C315C0"/>
    <w:rsid w:val="00C33386"/>
    <w:rsid w:val="00C435ED"/>
    <w:rsid w:val="00C44F52"/>
    <w:rsid w:val="00C52A0D"/>
    <w:rsid w:val="00C52E6F"/>
    <w:rsid w:val="00C54F79"/>
    <w:rsid w:val="00C61DF4"/>
    <w:rsid w:val="00C80962"/>
    <w:rsid w:val="00C86701"/>
    <w:rsid w:val="00C8774D"/>
    <w:rsid w:val="00C90D55"/>
    <w:rsid w:val="00C92C19"/>
    <w:rsid w:val="00C9376A"/>
    <w:rsid w:val="00C93C3A"/>
    <w:rsid w:val="00C96227"/>
    <w:rsid w:val="00CA462A"/>
    <w:rsid w:val="00CA46E3"/>
    <w:rsid w:val="00CB1422"/>
    <w:rsid w:val="00CB211A"/>
    <w:rsid w:val="00CB760C"/>
    <w:rsid w:val="00CC3B6C"/>
    <w:rsid w:val="00CC7CB2"/>
    <w:rsid w:val="00CD1405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9E2"/>
    <w:rsid w:val="00D31A36"/>
    <w:rsid w:val="00D35920"/>
    <w:rsid w:val="00D37FCB"/>
    <w:rsid w:val="00D4023D"/>
    <w:rsid w:val="00D4069A"/>
    <w:rsid w:val="00D4145F"/>
    <w:rsid w:val="00D54ECC"/>
    <w:rsid w:val="00D5650C"/>
    <w:rsid w:val="00D664C5"/>
    <w:rsid w:val="00D672EA"/>
    <w:rsid w:val="00D7189D"/>
    <w:rsid w:val="00D730CA"/>
    <w:rsid w:val="00D801DF"/>
    <w:rsid w:val="00D8432D"/>
    <w:rsid w:val="00D847A4"/>
    <w:rsid w:val="00D86307"/>
    <w:rsid w:val="00D94F64"/>
    <w:rsid w:val="00D978E4"/>
    <w:rsid w:val="00DA33AC"/>
    <w:rsid w:val="00DA4963"/>
    <w:rsid w:val="00DA64D0"/>
    <w:rsid w:val="00DA6582"/>
    <w:rsid w:val="00DB0DFE"/>
    <w:rsid w:val="00DB4432"/>
    <w:rsid w:val="00DB67CB"/>
    <w:rsid w:val="00DC22C2"/>
    <w:rsid w:val="00DC322E"/>
    <w:rsid w:val="00DC575A"/>
    <w:rsid w:val="00DC5FE1"/>
    <w:rsid w:val="00DD2B98"/>
    <w:rsid w:val="00DD4754"/>
    <w:rsid w:val="00DD53C5"/>
    <w:rsid w:val="00DD5703"/>
    <w:rsid w:val="00DE03C1"/>
    <w:rsid w:val="00DE18B5"/>
    <w:rsid w:val="00DF09F4"/>
    <w:rsid w:val="00E029CD"/>
    <w:rsid w:val="00E02E0B"/>
    <w:rsid w:val="00E057FD"/>
    <w:rsid w:val="00E0593E"/>
    <w:rsid w:val="00E208B0"/>
    <w:rsid w:val="00E26720"/>
    <w:rsid w:val="00E36DF7"/>
    <w:rsid w:val="00E41AEE"/>
    <w:rsid w:val="00E4249C"/>
    <w:rsid w:val="00E4794F"/>
    <w:rsid w:val="00E508A7"/>
    <w:rsid w:val="00E50F28"/>
    <w:rsid w:val="00E60A44"/>
    <w:rsid w:val="00E61B22"/>
    <w:rsid w:val="00E666EA"/>
    <w:rsid w:val="00E74087"/>
    <w:rsid w:val="00E748CF"/>
    <w:rsid w:val="00E828C1"/>
    <w:rsid w:val="00E84DAA"/>
    <w:rsid w:val="00E85CEA"/>
    <w:rsid w:val="00E8690C"/>
    <w:rsid w:val="00E97C53"/>
    <w:rsid w:val="00EA1415"/>
    <w:rsid w:val="00EA6493"/>
    <w:rsid w:val="00EA70F3"/>
    <w:rsid w:val="00EA7476"/>
    <w:rsid w:val="00EB0651"/>
    <w:rsid w:val="00EB1F89"/>
    <w:rsid w:val="00EB1FC2"/>
    <w:rsid w:val="00EB6A0B"/>
    <w:rsid w:val="00EC107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0053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37E2A"/>
    <w:rsid w:val="00F40628"/>
    <w:rsid w:val="00F41F93"/>
    <w:rsid w:val="00F4271F"/>
    <w:rsid w:val="00F50C4E"/>
    <w:rsid w:val="00F51D85"/>
    <w:rsid w:val="00F5529B"/>
    <w:rsid w:val="00F5534E"/>
    <w:rsid w:val="00F55B02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4DFD"/>
    <w:rsid w:val="00FA50A8"/>
    <w:rsid w:val="00FA6956"/>
    <w:rsid w:val="00FB0572"/>
    <w:rsid w:val="00FB05EA"/>
    <w:rsid w:val="00FC6A54"/>
    <w:rsid w:val="00FC6AE0"/>
    <w:rsid w:val="00FD0C4A"/>
    <w:rsid w:val="00FD2680"/>
    <w:rsid w:val="00FD73B1"/>
    <w:rsid w:val="00FE77D9"/>
    <w:rsid w:val="01B19ED4"/>
    <w:rsid w:val="01F6DB0B"/>
    <w:rsid w:val="023A14AC"/>
    <w:rsid w:val="02D127CE"/>
    <w:rsid w:val="02FD7EC2"/>
    <w:rsid w:val="05137A5F"/>
    <w:rsid w:val="05D385BA"/>
    <w:rsid w:val="07177A84"/>
    <w:rsid w:val="0717E946"/>
    <w:rsid w:val="07651920"/>
    <w:rsid w:val="07B7595C"/>
    <w:rsid w:val="08DF45D1"/>
    <w:rsid w:val="092BA6C6"/>
    <w:rsid w:val="097DBE2A"/>
    <w:rsid w:val="09F6871E"/>
    <w:rsid w:val="0CD23003"/>
    <w:rsid w:val="0D05C7B7"/>
    <w:rsid w:val="0DCB0CC2"/>
    <w:rsid w:val="0E87EE8C"/>
    <w:rsid w:val="0ED83FDA"/>
    <w:rsid w:val="0F030047"/>
    <w:rsid w:val="0FF4D151"/>
    <w:rsid w:val="10428E4D"/>
    <w:rsid w:val="1085BB83"/>
    <w:rsid w:val="11E5A6EB"/>
    <w:rsid w:val="129C334A"/>
    <w:rsid w:val="12E5C7B1"/>
    <w:rsid w:val="141AC27D"/>
    <w:rsid w:val="14EF1B56"/>
    <w:rsid w:val="15679361"/>
    <w:rsid w:val="15F6D174"/>
    <w:rsid w:val="175FAD50"/>
    <w:rsid w:val="190186FB"/>
    <w:rsid w:val="1A262409"/>
    <w:rsid w:val="1B999281"/>
    <w:rsid w:val="1BC0A493"/>
    <w:rsid w:val="1BC261ED"/>
    <w:rsid w:val="1C43FDDC"/>
    <w:rsid w:val="1C62040F"/>
    <w:rsid w:val="1CC5446A"/>
    <w:rsid w:val="1D1210D9"/>
    <w:rsid w:val="1E36BDA3"/>
    <w:rsid w:val="1E5EDE2A"/>
    <w:rsid w:val="1F2D2A11"/>
    <w:rsid w:val="1F6D0A11"/>
    <w:rsid w:val="2009ED1B"/>
    <w:rsid w:val="2041EA0F"/>
    <w:rsid w:val="2082DF2A"/>
    <w:rsid w:val="21945452"/>
    <w:rsid w:val="2220F0A2"/>
    <w:rsid w:val="22A95A67"/>
    <w:rsid w:val="2465DC50"/>
    <w:rsid w:val="24732864"/>
    <w:rsid w:val="249CCB6D"/>
    <w:rsid w:val="24B8F443"/>
    <w:rsid w:val="260F4441"/>
    <w:rsid w:val="26554B86"/>
    <w:rsid w:val="270C1FC7"/>
    <w:rsid w:val="285E9DF5"/>
    <w:rsid w:val="289843AA"/>
    <w:rsid w:val="28C47467"/>
    <w:rsid w:val="290B2467"/>
    <w:rsid w:val="29644C87"/>
    <w:rsid w:val="2980EED7"/>
    <w:rsid w:val="2A8BF863"/>
    <w:rsid w:val="2AB9B05F"/>
    <w:rsid w:val="2AC94F7D"/>
    <w:rsid w:val="2C3F7A59"/>
    <w:rsid w:val="2C9867E7"/>
    <w:rsid w:val="2D675F86"/>
    <w:rsid w:val="2DDF2CFF"/>
    <w:rsid w:val="2F6877D5"/>
    <w:rsid w:val="2FD689FD"/>
    <w:rsid w:val="308A90FF"/>
    <w:rsid w:val="309BC5F6"/>
    <w:rsid w:val="30A755BD"/>
    <w:rsid w:val="30B9DD65"/>
    <w:rsid w:val="3150223D"/>
    <w:rsid w:val="31E60CF8"/>
    <w:rsid w:val="323EEA4E"/>
    <w:rsid w:val="326822C4"/>
    <w:rsid w:val="3282CB8E"/>
    <w:rsid w:val="328AD2AE"/>
    <w:rsid w:val="32C1D945"/>
    <w:rsid w:val="339F39E7"/>
    <w:rsid w:val="34A1791B"/>
    <w:rsid w:val="356CD09E"/>
    <w:rsid w:val="37FA2EB9"/>
    <w:rsid w:val="384C41DA"/>
    <w:rsid w:val="3B0EFE00"/>
    <w:rsid w:val="3C38DE1E"/>
    <w:rsid w:val="3CC7DEFF"/>
    <w:rsid w:val="3DCD7F65"/>
    <w:rsid w:val="3DD741A1"/>
    <w:rsid w:val="3DDFF51F"/>
    <w:rsid w:val="3E662813"/>
    <w:rsid w:val="402A6598"/>
    <w:rsid w:val="405CF87B"/>
    <w:rsid w:val="409DA0AC"/>
    <w:rsid w:val="40EB9827"/>
    <w:rsid w:val="410CA726"/>
    <w:rsid w:val="41668B25"/>
    <w:rsid w:val="419B5007"/>
    <w:rsid w:val="422A05D1"/>
    <w:rsid w:val="42E720B9"/>
    <w:rsid w:val="433A636F"/>
    <w:rsid w:val="437E2F8A"/>
    <w:rsid w:val="43E1A573"/>
    <w:rsid w:val="44CAE6B4"/>
    <w:rsid w:val="44DD2707"/>
    <w:rsid w:val="45C37949"/>
    <w:rsid w:val="46DBC411"/>
    <w:rsid w:val="47A18A0F"/>
    <w:rsid w:val="47E82FF0"/>
    <w:rsid w:val="48A9291B"/>
    <w:rsid w:val="496D8BD6"/>
    <w:rsid w:val="49C7DA76"/>
    <w:rsid w:val="4A07DAA2"/>
    <w:rsid w:val="4AAF6BB7"/>
    <w:rsid w:val="4B000CBD"/>
    <w:rsid w:val="4BC00AFF"/>
    <w:rsid w:val="4C8EFDDA"/>
    <w:rsid w:val="4CDD85FA"/>
    <w:rsid w:val="4D92ED48"/>
    <w:rsid w:val="4EC6E0D4"/>
    <w:rsid w:val="4F07E448"/>
    <w:rsid w:val="4FE34FBD"/>
    <w:rsid w:val="516D94C3"/>
    <w:rsid w:val="517F55E3"/>
    <w:rsid w:val="51F20118"/>
    <w:rsid w:val="52BF1B16"/>
    <w:rsid w:val="52F64B28"/>
    <w:rsid w:val="52FF636F"/>
    <w:rsid w:val="53A057EF"/>
    <w:rsid w:val="53B3667E"/>
    <w:rsid w:val="53FF36F8"/>
    <w:rsid w:val="541DAB4D"/>
    <w:rsid w:val="544F7F4B"/>
    <w:rsid w:val="548CFC15"/>
    <w:rsid w:val="5573BFC7"/>
    <w:rsid w:val="565D6A74"/>
    <w:rsid w:val="5694F9FE"/>
    <w:rsid w:val="57B0063A"/>
    <w:rsid w:val="57CA255D"/>
    <w:rsid w:val="5808A4BB"/>
    <w:rsid w:val="580FAC84"/>
    <w:rsid w:val="58889C01"/>
    <w:rsid w:val="58918FFC"/>
    <w:rsid w:val="5A859254"/>
    <w:rsid w:val="5B4C1C3A"/>
    <w:rsid w:val="5B880FDC"/>
    <w:rsid w:val="5BCF21EA"/>
    <w:rsid w:val="5C1C398F"/>
    <w:rsid w:val="5E589EFA"/>
    <w:rsid w:val="5E8BEC80"/>
    <w:rsid w:val="5FE0A35E"/>
    <w:rsid w:val="5FEC6FC1"/>
    <w:rsid w:val="61EE6D50"/>
    <w:rsid w:val="61FACBA6"/>
    <w:rsid w:val="622CB5A7"/>
    <w:rsid w:val="6236B550"/>
    <w:rsid w:val="62846475"/>
    <w:rsid w:val="62ECB900"/>
    <w:rsid w:val="644A496B"/>
    <w:rsid w:val="647E8615"/>
    <w:rsid w:val="64B5D2F4"/>
    <w:rsid w:val="650829A6"/>
    <w:rsid w:val="651A7576"/>
    <w:rsid w:val="65387633"/>
    <w:rsid w:val="65B8D679"/>
    <w:rsid w:val="672E3467"/>
    <w:rsid w:val="673A2E0C"/>
    <w:rsid w:val="67A9993C"/>
    <w:rsid w:val="68676663"/>
    <w:rsid w:val="687914A8"/>
    <w:rsid w:val="69FEE8DD"/>
    <w:rsid w:val="6AE70CD7"/>
    <w:rsid w:val="6AEB5B80"/>
    <w:rsid w:val="6B9BE1BC"/>
    <w:rsid w:val="6BDCA6F8"/>
    <w:rsid w:val="6CF3928B"/>
    <w:rsid w:val="6D85FACB"/>
    <w:rsid w:val="6EA2C436"/>
    <w:rsid w:val="6ED61AB7"/>
    <w:rsid w:val="6F0ABBD4"/>
    <w:rsid w:val="6F7D1888"/>
    <w:rsid w:val="719D2BA6"/>
    <w:rsid w:val="71A03C42"/>
    <w:rsid w:val="7304ABA6"/>
    <w:rsid w:val="731B8B78"/>
    <w:rsid w:val="7399ECB5"/>
    <w:rsid w:val="73E69BAA"/>
    <w:rsid w:val="7457CB06"/>
    <w:rsid w:val="74C4890E"/>
    <w:rsid w:val="753DF6EB"/>
    <w:rsid w:val="755EA7CB"/>
    <w:rsid w:val="759F3E65"/>
    <w:rsid w:val="76FED012"/>
    <w:rsid w:val="7733E9B6"/>
    <w:rsid w:val="7874F48A"/>
    <w:rsid w:val="790DECE2"/>
    <w:rsid w:val="7A5BB5C6"/>
    <w:rsid w:val="7AA9981D"/>
    <w:rsid w:val="7EFB23F1"/>
    <w:rsid w:val="7F86FC5F"/>
    <w:rsid w:val="7FEA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11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11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11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11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11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11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11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11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11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7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10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8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9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C322E"/>
  </w:style>
  <w:style w:type="character" w:styleId="afc">
    <w:name w:val="Unresolved Mention"/>
    <w:basedOn w:val="a2"/>
    <w:uiPriority w:val="99"/>
    <w:semiHidden/>
    <w:unhideWhenUsed/>
    <w:rsid w:val="002A5056"/>
    <w:rPr>
      <w:color w:val="605E5C"/>
      <w:shd w:val="clear" w:color="auto" w:fill="E1DFDD"/>
    </w:rPr>
  </w:style>
  <w:style w:type="character" w:customStyle="1" w:styleId="eop">
    <w:name w:val="eop"/>
    <w:basedOn w:val="a2"/>
    <w:rsid w:val="00CC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bis.ru/retail" TargetMode="Externa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8.1c.ru/retail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614</TotalTime>
  <Pages>22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Артем Доронин</cp:lastModifiedBy>
  <cp:revision>64</cp:revision>
  <cp:lastPrinted>2019-07-22T11:48:00Z</cp:lastPrinted>
  <dcterms:created xsi:type="dcterms:W3CDTF">2024-10-16T13:02:00Z</dcterms:created>
  <dcterms:modified xsi:type="dcterms:W3CDTF">2024-11-27T12:47:00Z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